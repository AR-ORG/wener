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40" w:lineRule="exact"/>
        <w:ind w:right="824"/>
        <w:jc w:val="righ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313030"/>
          <w:w w:val="99"/>
        </w:rPr>
        <w:t>e</w:t>
      </w:r>
      <w:r>
        <w:rPr>
          <w:rFonts w:ascii="Calibri" w:hAnsi="Calibri" w:cs="Calibri" w:eastAsia="Calibri"/>
          <w:sz w:val="24"/>
          <w:szCs w:val="24"/>
          <w:color w:val="313030"/>
          <w:spacing w:val="-2"/>
          <w:w w:val="99"/>
        </w:rPr>
        <w:t>:</w:t>
      </w:r>
      <w:r>
        <w:rPr>
          <w:rFonts w:ascii="Calibri" w:hAnsi="Calibri" w:cs="Calibri" w:eastAsia="Calibri"/>
          <w:sz w:val="24"/>
          <w:szCs w:val="24"/>
          <w:color w:val="313030"/>
          <w:spacing w:val="3"/>
          <w:w w:val="100"/>
        </w:rPr>
        <w:t> </w:t>
      </w:r>
      <w:hyperlink r:id="rId6">
        <w:r>
          <w:rPr>
            <w:rFonts w:ascii="Calibri" w:hAnsi="Calibri" w:cs="Calibri" w:eastAsia="Calibri"/>
            <w:sz w:val="24"/>
            <w:szCs w:val="24"/>
            <w:color w:val="313030"/>
            <w:spacing w:val="-2"/>
            <w:w w:val="100"/>
          </w:rPr>
          <w:t>i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3"/>
            <w:w w:val="100"/>
          </w:rPr>
          <w:t>n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-1"/>
            <w:w w:val="100"/>
          </w:rPr>
          <w:t>f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-2"/>
            <w:w w:val="100"/>
          </w:rPr>
          <w:t>o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1"/>
            <w:w w:val="100"/>
          </w:rPr>
          <w:t>@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0"/>
            <w:w w:val="99"/>
          </w:rPr>
          <w:t>m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0"/>
            <w:w w:val="100"/>
          </w:rPr>
          <w:t>a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-2"/>
            <w:w w:val="100"/>
          </w:rPr>
          <w:t>r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3"/>
            <w:w w:val="100"/>
          </w:rPr>
          <w:t>i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0"/>
            <w:w w:val="100"/>
          </w:rPr>
          <w:t>a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-1"/>
            <w:w w:val="100"/>
          </w:rPr>
          <w:t>d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-1"/>
            <w:w w:val="100"/>
          </w:rPr>
          <w:t>b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2"/>
            <w:w w:val="100"/>
          </w:rPr>
          <w:t>.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-1"/>
            <w:w w:val="99"/>
          </w:rPr>
          <w:t>c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-2"/>
            <w:w w:val="100"/>
          </w:rPr>
          <w:t>o</w:t>
        </w:r>
        <w:r>
          <w:rPr>
            <w:rFonts w:ascii="Calibri" w:hAnsi="Calibri" w:cs="Calibri" w:eastAsia="Calibri"/>
            <w:sz w:val="24"/>
            <w:szCs w:val="24"/>
            <w:color w:val="313030"/>
            <w:spacing w:val="0"/>
            <w:w w:val="99"/>
          </w:rPr>
          <w:t>m</w:t>
        </w:r>
      </w:hyperlink>
      <w:r>
        <w:rPr>
          <w:rFonts w:ascii="Calibri" w:hAnsi="Calibri" w:cs="Calibri" w:eastAsia="Calibri"/>
          <w:sz w:val="24"/>
          <w:szCs w:val="24"/>
          <w:color w:val="313030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2" w:after="0" w:line="240" w:lineRule="auto"/>
        <w:ind w:left="110" w:right="-20"/>
        <w:jc w:val="left"/>
        <w:rPr>
          <w:rFonts w:ascii="Calibri" w:hAnsi="Calibri" w:cs="Calibri" w:eastAsia="Calibri"/>
          <w:sz w:val="31"/>
          <w:szCs w:val="31"/>
        </w:rPr>
      </w:pPr>
      <w:rPr/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H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g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h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-1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v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b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y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u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n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f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r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h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8"/>
          <w:w w:val="102"/>
          <w:b/>
          <w:bCs/>
        </w:rPr>
        <w:t>M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r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D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B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n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d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8"/>
          <w:w w:val="102"/>
          <w:b/>
          <w:bCs/>
        </w:rPr>
        <w:t>M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y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Q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®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D</w:t>
      </w:r>
      <w:r>
        <w:rPr>
          <w:rFonts w:ascii="Calibri" w:hAnsi="Calibri" w:cs="Calibri" w:eastAsia="Calibri"/>
          <w:sz w:val="31"/>
          <w:szCs w:val="31"/>
          <w:spacing w:val="3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3"/>
          <w:w w:val="102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b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6"/>
          <w:w w:val="102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7"/>
          <w:w w:val="102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tabs>
          <w:tab w:pos="540" w:val="left"/>
        </w:tabs>
        <w:rPr>
          <w:rFonts w:ascii="Calibri" w:hAnsi="Calibri" w:cs="Calibri" w:eastAsia="Calibri"/>
          <w:sz w:val="31"/>
          <w:szCs w:val="31"/>
        </w:rPr>
      </w:pPr>
      <w:rPr/>
      <w:r>
        <w:rPr>
          <w:rFonts w:ascii="Calibri" w:hAnsi="Calibri" w:cs="Calibri" w:eastAsia="Calibri"/>
          <w:sz w:val="31"/>
          <w:szCs w:val="31"/>
          <w:w w:val="102"/>
          <w:b/>
          <w:bCs/>
        </w:rPr>
        <w:t>1</w:t>
      </w:r>
      <w:r>
        <w:rPr>
          <w:rFonts w:ascii="Calibri" w:hAnsi="Calibri" w:cs="Calibri" w:eastAsia="Calibri"/>
          <w:sz w:val="31"/>
          <w:szCs w:val="31"/>
          <w:w w:val="100"/>
          <w:b/>
          <w:bCs/>
        </w:rPr>
        <w:tab/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n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r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d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u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c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ti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n</w:t>
      </w:r>
      <w:r>
        <w:rPr>
          <w:rFonts w:ascii="Calibri" w:hAnsi="Calibri" w:cs="Calibri" w:eastAsia="Calibri"/>
          <w:sz w:val="31"/>
          <w:szCs w:val="3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0"/>
          <w:w w:val="100"/>
        </w:rPr>
      </w:r>
    </w:p>
    <w:p>
      <w:pPr>
        <w:spacing w:before="1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</w:rPr>
        <w:t>This</w:t>
      </w:r>
      <w:r>
        <w:rPr>
          <w:rFonts w:ascii="Calibri" w:hAnsi="Calibri" w:cs="Calibri" w:eastAsia="Calibri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pap</w:t>
      </w:r>
      <w:r>
        <w:rPr>
          <w:rFonts w:ascii="Calibri" w:hAnsi="Calibri" w:cs="Calibri" w:eastAsia="Calibri"/>
          <w:sz w:val="24"/>
          <w:szCs w:val="24"/>
          <w:w w:val="99"/>
        </w:rPr>
        <w:t>er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w w:val="99"/>
        </w:rPr>
        <w:t>tr</w:t>
      </w:r>
      <w:r>
        <w:rPr>
          <w:rFonts w:ascii="Calibri" w:hAnsi="Calibri" w:cs="Calibri" w:eastAsia="Calibri"/>
          <w:sz w:val="24"/>
          <w:szCs w:val="24"/>
          <w:w w:val="100"/>
        </w:rPr>
        <w:t>odu</w:t>
      </w:r>
      <w:r>
        <w:rPr>
          <w:rFonts w:ascii="Calibri" w:hAnsi="Calibri" w:cs="Calibri" w:eastAsia="Calibri"/>
          <w:sz w:val="24"/>
          <w:szCs w:val="24"/>
          <w:w w:val="99"/>
        </w:rPr>
        <w:t>ce</w:t>
      </w:r>
      <w:r>
        <w:rPr>
          <w:rFonts w:ascii="Calibri" w:hAnsi="Calibri" w:cs="Calibri" w:eastAsia="Calibri"/>
          <w:sz w:val="24"/>
          <w:szCs w:val="24"/>
          <w:w w:val="100"/>
        </w:rPr>
        <w:t>s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99"/>
        </w:rPr>
        <w:t>rec</w:t>
      </w:r>
      <w:r>
        <w:rPr>
          <w:rFonts w:ascii="Calibri" w:hAnsi="Calibri" w:cs="Calibri" w:eastAsia="Calibri"/>
          <w:sz w:val="24"/>
          <w:szCs w:val="2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w w:val="99"/>
        </w:rPr>
        <w:t>mme</w:t>
      </w:r>
      <w:r>
        <w:rPr>
          <w:rFonts w:ascii="Calibri" w:hAnsi="Calibri" w:cs="Calibri" w:eastAsia="Calibri"/>
          <w:sz w:val="24"/>
          <w:szCs w:val="24"/>
          <w:w w:val="100"/>
        </w:rPr>
        <w:t>ndations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w w:val="99"/>
        </w:rPr>
        <w:t>me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w w:val="99"/>
        </w:rPr>
        <w:t>e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w w:val="99"/>
        </w:rPr>
        <w:t>e</w:t>
      </w:r>
      <w:r>
        <w:rPr>
          <w:rFonts w:ascii="Calibri" w:hAnsi="Calibri" w:cs="Calibri" w:eastAsia="Calibri"/>
          <w:sz w:val="24"/>
          <w:szCs w:val="24"/>
          <w:w w:val="100"/>
        </w:rPr>
        <w:t>d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99"/>
        </w:rPr>
        <w:t>create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99"/>
        </w:rPr>
        <w:t>av</w:t>
      </w:r>
      <w:r>
        <w:rPr>
          <w:rFonts w:ascii="Calibri" w:hAnsi="Calibri" w:cs="Calibri" w:eastAsia="Calibri"/>
          <w:sz w:val="24"/>
          <w:szCs w:val="24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w w:val="99"/>
        </w:rPr>
        <w:t>ty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w w:val="99"/>
        </w:rPr>
        <w:t>r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</w:p>
    <w:p>
      <w:pPr>
        <w:spacing w:before="0" w:after="0" w:line="240" w:lineRule="auto"/>
        <w:ind w:left="110" w:right="56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high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®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stions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Mar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iaD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B®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we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Mar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iaD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suppo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–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tateme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pap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</w:rPr>
        <w:t>th</w:t>
      </w:r>
      <w:r>
        <w:rPr>
          <w:rFonts w:ascii="Calibri" w:hAnsi="Calibri" w:cs="Calibri" w:eastAsia="Calibri"/>
          <w:sz w:val="24"/>
          <w:szCs w:val="24"/>
          <w:w w:val="99"/>
        </w:rPr>
        <w:t>e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99"/>
        </w:rPr>
        <w:t>Mar</w:t>
      </w:r>
      <w:r>
        <w:rPr>
          <w:rFonts w:ascii="Calibri" w:hAnsi="Calibri" w:cs="Calibri" w:eastAsia="Calibri"/>
          <w:sz w:val="24"/>
          <w:szCs w:val="24"/>
          <w:w w:val="100"/>
        </w:rPr>
        <w:t>iaD</w:t>
      </w:r>
      <w:r>
        <w:rPr>
          <w:rFonts w:ascii="Calibri" w:hAnsi="Calibri" w:cs="Calibri" w:eastAsia="Calibri"/>
          <w:sz w:val="24"/>
          <w:szCs w:val="24"/>
          <w:w w:val="99"/>
        </w:rPr>
        <w:t>B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s</w:t>
      </w:r>
      <w:r>
        <w:rPr>
          <w:rFonts w:ascii="Calibri" w:hAnsi="Calibri" w:cs="Calibri" w:eastAsia="Calibri"/>
          <w:sz w:val="24"/>
          <w:szCs w:val="24"/>
          <w:w w:val="99"/>
        </w:rPr>
        <w:t>erver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w w:val="99"/>
        </w:rPr>
        <w:t>e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99"/>
        </w:rPr>
        <w:t>My</w:t>
      </w:r>
      <w:r>
        <w:rPr>
          <w:rFonts w:ascii="Calibri" w:hAnsi="Calibri" w:cs="Calibri" w:eastAsia="Calibri"/>
          <w:sz w:val="24"/>
          <w:szCs w:val="24"/>
          <w:w w:val="100"/>
        </w:rPr>
        <w:t>S</w:t>
      </w:r>
      <w:r>
        <w:rPr>
          <w:rFonts w:ascii="Calibri" w:hAnsi="Calibri" w:cs="Calibri" w:eastAsia="Calibri"/>
          <w:sz w:val="24"/>
          <w:szCs w:val="24"/>
          <w:w w:val="99"/>
        </w:rPr>
        <w:t>Q</w:t>
      </w:r>
      <w:r>
        <w:rPr>
          <w:rFonts w:ascii="Calibri" w:hAnsi="Calibri" w:cs="Calibri" w:eastAsia="Calibri"/>
          <w:sz w:val="24"/>
          <w:szCs w:val="24"/>
          <w:w w:val="100"/>
        </w:rPr>
        <w:t>L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s</w:t>
      </w:r>
      <w:r>
        <w:rPr>
          <w:rFonts w:ascii="Calibri" w:hAnsi="Calibri" w:cs="Calibri" w:eastAsia="Calibri"/>
          <w:sz w:val="24"/>
          <w:szCs w:val="24"/>
          <w:w w:val="99"/>
        </w:rPr>
        <w:t>erver</w:t>
      </w:r>
      <w:r>
        <w:rPr>
          <w:rFonts w:ascii="Calibri" w:hAnsi="Calibri" w:cs="Calibri" w:eastAsia="Calibri"/>
          <w:sz w:val="24"/>
          <w:szCs w:val="24"/>
          <w:w w:val="100"/>
        </w:rPr>
        <w:t>.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L</w:t>
      </w:r>
      <w:r>
        <w:rPr>
          <w:rFonts w:ascii="Calibri" w:hAnsi="Calibri" w:cs="Calibri" w:eastAsia="Calibri"/>
          <w:sz w:val="24"/>
          <w:szCs w:val="24"/>
          <w:w w:val="99"/>
        </w:rPr>
        <w:t>e</w:t>
      </w:r>
      <w:r>
        <w:rPr>
          <w:rFonts w:ascii="Calibri" w:hAnsi="Calibri" w:cs="Calibri" w:eastAsia="Calibri"/>
          <w:sz w:val="24"/>
          <w:szCs w:val="24"/>
          <w:w w:val="100"/>
        </w:rPr>
        <w:t>t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b</w:t>
      </w:r>
      <w:r>
        <w:rPr>
          <w:rFonts w:ascii="Calibri" w:hAnsi="Calibri" w:cs="Calibri" w:eastAsia="Calibri"/>
          <w:sz w:val="24"/>
          <w:szCs w:val="24"/>
          <w:w w:val="99"/>
        </w:rPr>
        <w:t>eg</w:t>
      </w:r>
      <w:r>
        <w:rPr>
          <w:rFonts w:ascii="Calibri" w:hAnsi="Calibri" w:cs="Calibri" w:eastAsia="Calibri"/>
          <w:sz w:val="24"/>
          <w:szCs w:val="24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99"/>
        </w:rPr>
        <w:t>w</w:t>
      </w:r>
      <w:r>
        <w:rPr>
          <w:rFonts w:ascii="Calibri" w:hAnsi="Calibri" w:cs="Calibri" w:eastAsia="Calibri"/>
          <w:sz w:val="24"/>
          <w:szCs w:val="24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a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b</w:t>
      </w:r>
      <w:r>
        <w:rPr>
          <w:rFonts w:ascii="Calibri" w:hAnsi="Calibri" w:cs="Calibri" w:eastAsia="Calibri"/>
          <w:sz w:val="24"/>
          <w:szCs w:val="24"/>
          <w:w w:val="99"/>
        </w:rPr>
        <w:t>r</w:t>
      </w:r>
      <w:r>
        <w:rPr>
          <w:rFonts w:ascii="Calibri" w:hAnsi="Calibri" w:cs="Calibri" w:eastAsia="Calibri"/>
          <w:sz w:val="24"/>
          <w:szCs w:val="24"/>
          <w:w w:val="100"/>
        </w:rPr>
        <w:t>i</w:t>
      </w:r>
      <w:r>
        <w:rPr>
          <w:rFonts w:ascii="Calibri" w:hAnsi="Calibri" w:cs="Calibri" w:eastAsia="Calibri"/>
          <w:sz w:val="24"/>
          <w:szCs w:val="24"/>
          <w:w w:val="99"/>
        </w:rPr>
        <w:t>e</w:t>
      </w:r>
      <w:r>
        <w:rPr>
          <w:rFonts w:ascii="Calibri" w:hAnsi="Calibri" w:cs="Calibri" w:eastAsia="Calibri"/>
          <w:sz w:val="24"/>
          <w:szCs w:val="24"/>
          <w:w w:val="100"/>
        </w:rPr>
        <w:t>f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99"/>
        </w:rPr>
        <w:t>ge</w:t>
      </w:r>
      <w:r>
        <w:rPr>
          <w:rFonts w:ascii="Calibri" w:hAnsi="Calibri" w:cs="Calibri" w:eastAsia="Calibri"/>
          <w:sz w:val="24"/>
          <w:szCs w:val="24"/>
          <w:w w:val="100"/>
        </w:rPr>
        <w:t>n</w:t>
      </w:r>
      <w:r>
        <w:rPr>
          <w:rFonts w:ascii="Calibri" w:hAnsi="Calibri" w:cs="Calibri" w:eastAsia="Calibri"/>
          <w:sz w:val="24"/>
          <w:szCs w:val="24"/>
          <w:w w:val="99"/>
        </w:rPr>
        <w:t>er</w:t>
      </w:r>
      <w:r>
        <w:rPr>
          <w:rFonts w:ascii="Calibri" w:hAnsi="Calibri" w:cs="Calibri" w:eastAsia="Calibri"/>
          <w:sz w:val="24"/>
          <w:szCs w:val="24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o</w:t>
      </w:r>
      <w:r>
        <w:rPr>
          <w:rFonts w:ascii="Calibri" w:hAnsi="Calibri" w:cs="Calibri" w:eastAsia="Calibri"/>
          <w:sz w:val="24"/>
          <w:szCs w:val="24"/>
          <w:w w:val="99"/>
        </w:rPr>
        <w:t>verv</w:t>
      </w:r>
      <w:r>
        <w:rPr>
          <w:rFonts w:ascii="Calibri" w:hAnsi="Calibri" w:cs="Calibri" w:eastAsia="Calibri"/>
          <w:sz w:val="24"/>
          <w:szCs w:val="24"/>
          <w:w w:val="100"/>
        </w:rPr>
        <w:t>i</w:t>
      </w:r>
      <w:r>
        <w:rPr>
          <w:rFonts w:ascii="Calibri" w:hAnsi="Calibri" w:cs="Calibri" w:eastAsia="Calibri"/>
          <w:sz w:val="24"/>
          <w:szCs w:val="24"/>
          <w:w w:val="99"/>
        </w:rPr>
        <w:t>ew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w w:val="99"/>
        </w:rPr>
        <w:t>me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w w:val="99"/>
        </w:rPr>
        <w:t>g</w:t>
      </w:r>
      <w:r>
        <w:rPr>
          <w:rFonts w:ascii="Calibri" w:hAnsi="Calibri" w:cs="Calibri" w:eastAsia="Calibri"/>
          <w:sz w:val="24"/>
          <w:szCs w:val="24"/>
          <w:w w:val="100"/>
        </w:rPr>
        <w:t>h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w w:val="99"/>
        </w:rPr>
        <w:t>av</w:t>
      </w:r>
      <w:r>
        <w:rPr>
          <w:rFonts w:ascii="Calibri" w:hAnsi="Calibri" w:cs="Calibri" w:eastAsia="Calibri"/>
          <w:sz w:val="24"/>
          <w:szCs w:val="24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w w:val="99"/>
        </w:rPr>
        <w:t>ty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w w:val="99"/>
        </w:rPr>
        <w:t>ter</w:t>
      </w:r>
      <w:r>
        <w:rPr>
          <w:rFonts w:ascii="Calibri" w:hAnsi="Calibri" w:cs="Calibri" w:eastAsia="Calibri"/>
          <w:sz w:val="24"/>
          <w:szCs w:val="24"/>
          <w:w w:val="100"/>
        </w:rPr>
        <w:t>minolo</w:t>
      </w:r>
      <w:r>
        <w:rPr>
          <w:rFonts w:ascii="Calibri" w:hAnsi="Calibri" w:cs="Calibri" w:eastAsia="Calibri"/>
          <w:sz w:val="24"/>
          <w:szCs w:val="24"/>
          <w:w w:val="99"/>
        </w:rPr>
        <w:t>gy.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tabs>
          <w:tab w:pos="540" w:val="left"/>
        </w:tabs>
        <w:rPr>
          <w:rFonts w:ascii="Calibri" w:hAnsi="Calibri" w:cs="Calibri" w:eastAsia="Calibri"/>
          <w:sz w:val="31"/>
          <w:szCs w:val="31"/>
        </w:rPr>
      </w:pPr>
      <w:rPr/>
      <w:r>
        <w:rPr>
          <w:rFonts w:ascii="Calibri" w:hAnsi="Calibri" w:cs="Calibri" w:eastAsia="Calibri"/>
          <w:sz w:val="31"/>
          <w:szCs w:val="31"/>
          <w:w w:val="102"/>
          <w:b/>
          <w:bCs/>
        </w:rPr>
        <w:t>2</w:t>
      </w:r>
      <w:r>
        <w:rPr>
          <w:rFonts w:ascii="Calibri" w:hAnsi="Calibri" w:cs="Calibri" w:eastAsia="Calibri"/>
          <w:sz w:val="31"/>
          <w:szCs w:val="31"/>
          <w:w w:val="100"/>
          <w:b/>
          <w:bCs/>
        </w:rPr>
        <w:tab/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H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g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h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Av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b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y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(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HA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)</w:t>
      </w:r>
      <w:r>
        <w:rPr>
          <w:rFonts w:ascii="Calibri" w:hAnsi="Calibri" w:cs="Calibri" w:eastAsia="Calibri"/>
          <w:sz w:val="31"/>
          <w:szCs w:val="3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0"/>
          <w:w w:val="100"/>
        </w:rPr>
      </w:r>
    </w:p>
    <w:p>
      <w:pPr>
        <w:spacing w:before="5" w:after="0" w:line="240" w:lineRule="auto"/>
        <w:ind w:left="110" w:right="586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ood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finitions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ntation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that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rearr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trac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asu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iod.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</w:p>
    <w:p>
      <w:pPr>
        <w:spacing w:before="4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</w:rPr>
        <w:t>Sou</w:t>
      </w:r>
      <w:r>
        <w:rPr>
          <w:rFonts w:ascii="Calibri" w:hAnsi="Calibri" w:cs="Calibri" w:eastAsia="Calibri"/>
          <w:sz w:val="24"/>
          <w:szCs w:val="24"/>
          <w:w w:val="99"/>
        </w:rPr>
        <w:t>rce:</w:t>
      </w:r>
      <w:hyperlink r:id="rId7">
        <w:r>
          <w:rPr>
            <w:rFonts w:ascii="Calibri" w:hAnsi="Calibri" w:cs="Calibri" w:eastAsia="Calibri"/>
            <w:sz w:val="24"/>
            <w:szCs w:val="24"/>
            <w:w w:val="100"/>
          </w:rPr>
          <w:t> </w:t>
        </w:r>
        <w:r>
          <w:rPr>
            <w:rFonts w:ascii="Calibri" w:hAnsi="Calibri" w:cs="Calibri" w:eastAsia="Calibri"/>
            <w:sz w:val="24"/>
            <w:szCs w:val="24"/>
            <w:w w:val="100"/>
          </w:rPr>
          <w:t>http</w:t>
        </w:r>
        <w:r>
          <w:rPr>
            <w:rFonts w:ascii="Calibri" w:hAnsi="Calibri" w:cs="Calibri" w:eastAsia="Calibri"/>
            <w:sz w:val="24"/>
            <w:szCs w:val="24"/>
            <w:w w:val="99"/>
          </w:rPr>
          <w:t>:</w:t>
        </w:r>
        <w:r>
          <w:rPr>
            <w:rFonts w:ascii="Calibri" w:hAnsi="Calibri" w:cs="Calibri" w:eastAsia="Calibri"/>
            <w:sz w:val="24"/>
            <w:szCs w:val="24"/>
            <w:w w:val="100"/>
          </w:rPr>
          <w:t>//</w:t>
        </w:r>
        <w:r>
          <w:rPr>
            <w:rFonts w:ascii="Calibri" w:hAnsi="Calibri" w:cs="Calibri" w:eastAsia="Calibri"/>
            <w:sz w:val="24"/>
            <w:szCs w:val="24"/>
            <w:w w:val="99"/>
          </w:rPr>
          <w:t>e</w:t>
        </w:r>
        <w:r>
          <w:rPr>
            <w:rFonts w:ascii="Calibri" w:hAnsi="Calibri" w:cs="Calibri" w:eastAsia="Calibri"/>
            <w:sz w:val="24"/>
            <w:szCs w:val="24"/>
            <w:w w:val="100"/>
          </w:rPr>
          <w:t>n.</w:t>
        </w:r>
        <w:r>
          <w:rPr>
            <w:rFonts w:ascii="Calibri" w:hAnsi="Calibri" w:cs="Calibri" w:eastAsia="Calibri"/>
            <w:sz w:val="24"/>
            <w:szCs w:val="24"/>
            <w:w w:val="99"/>
          </w:rPr>
          <w:t>w</w:t>
        </w:r>
        <w:r>
          <w:rPr>
            <w:rFonts w:ascii="Calibri" w:hAnsi="Calibri" w:cs="Calibri" w:eastAsia="Calibri"/>
            <w:sz w:val="24"/>
            <w:szCs w:val="24"/>
            <w:w w:val="100"/>
          </w:rPr>
          <w:t>i</w:t>
        </w:r>
        <w:r>
          <w:rPr>
            <w:rFonts w:ascii="Calibri" w:hAnsi="Calibri" w:cs="Calibri" w:eastAsia="Calibri"/>
            <w:sz w:val="24"/>
            <w:szCs w:val="24"/>
            <w:w w:val="99"/>
          </w:rPr>
          <w:t>k</w:t>
        </w:r>
        <w:r>
          <w:rPr>
            <w:rFonts w:ascii="Calibri" w:hAnsi="Calibri" w:cs="Calibri" w:eastAsia="Calibri"/>
            <w:sz w:val="24"/>
            <w:szCs w:val="24"/>
            <w:w w:val="100"/>
          </w:rPr>
          <w:t>ip</w:t>
        </w:r>
        <w:r>
          <w:rPr>
            <w:rFonts w:ascii="Calibri" w:hAnsi="Calibri" w:cs="Calibri" w:eastAsia="Calibri"/>
            <w:sz w:val="24"/>
            <w:szCs w:val="24"/>
            <w:w w:val="99"/>
          </w:rPr>
          <w:t>e</w:t>
        </w:r>
        <w:r>
          <w:rPr>
            <w:rFonts w:ascii="Calibri" w:hAnsi="Calibri" w:cs="Calibri" w:eastAsia="Calibri"/>
            <w:sz w:val="24"/>
            <w:szCs w:val="24"/>
            <w:w w:val="100"/>
          </w:rPr>
          <w:t>dia.o</w:t>
        </w:r>
        <w:r>
          <w:rPr>
            <w:rFonts w:ascii="Calibri" w:hAnsi="Calibri" w:cs="Calibri" w:eastAsia="Calibri"/>
            <w:sz w:val="24"/>
            <w:szCs w:val="24"/>
            <w:w w:val="99"/>
          </w:rPr>
          <w:t>rg</w:t>
        </w:r>
        <w:r>
          <w:rPr>
            <w:rFonts w:ascii="Calibri" w:hAnsi="Calibri" w:cs="Calibri" w:eastAsia="Calibri"/>
            <w:sz w:val="24"/>
            <w:szCs w:val="24"/>
            <w:w w:val="100"/>
          </w:rPr>
          <w:t>/</w:t>
        </w:r>
        <w:r>
          <w:rPr>
            <w:rFonts w:ascii="Calibri" w:hAnsi="Calibri" w:cs="Calibri" w:eastAsia="Calibri"/>
            <w:sz w:val="24"/>
            <w:szCs w:val="24"/>
            <w:w w:val="99"/>
          </w:rPr>
          <w:t>w</w:t>
        </w:r>
        <w:r>
          <w:rPr>
            <w:rFonts w:ascii="Calibri" w:hAnsi="Calibri" w:cs="Calibri" w:eastAsia="Calibri"/>
            <w:sz w:val="24"/>
            <w:szCs w:val="24"/>
            <w:w w:val="100"/>
          </w:rPr>
          <w:t>i</w:t>
        </w:r>
        <w:r>
          <w:rPr>
            <w:rFonts w:ascii="Calibri" w:hAnsi="Calibri" w:cs="Calibri" w:eastAsia="Calibri"/>
            <w:sz w:val="24"/>
            <w:szCs w:val="24"/>
            <w:w w:val="99"/>
          </w:rPr>
          <w:t>k</w:t>
        </w:r>
        <w:r>
          <w:rPr>
            <w:rFonts w:ascii="Calibri" w:hAnsi="Calibri" w:cs="Calibri" w:eastAsia="Calibri"/>
            <w:sz w:val="24"/>
            <w:szCs w:val="24"/>
            <w:w w:val="100"/>
          </w:rPr>
          <w:t>i/Hi</w:t>
        </w:r>
        <w:r>
          <w:rPr>
            <w:rFonts w:ascii="Calibri" w:hAnsi="Calibri" w:cs="Calibri" w:eastAsia="Calibri"/>
            <w:sz w:val="24"/>
            <w:szCs w:val="24"/>
            <w:w w:val="99"/>
          </w:rPr>
          <w:t>g</w:t>
        </w:r>
        <w:r>
          <w:rPr>
            <w:rFonts w:ascii="Calibri" w:hAnsi="Calibri" w:cs="Calibri" w:eastAsia="Calibri"/>
            <w:sz w:val="24"/>
            <w:szCs w:val="24"/>
            <w:w w:val="100"/>
          </w:rPr>
          <w:t>h</w:t>
        </w:r>
        <w:r>
          <w:rPr>
            <w:rFonts w:ascii="Calibri" w:hAnsi="Calibri" w:cs="Calibri" w:eastAsia="Calibri"/>
            <w:sz w:val="24"/>
            <w:szCs w:val="24"/>
            <w:w w:val="99"/>
          </w:rPr>
          <w:t>_av</w:t>
        </w:r>
        <w:r>
          <w:rPr>
            <w:rFonts w:ascii="Calibri" w:hAnsi="Calibri" w:cs="Calibri" w:eastAsia="Calibri"/>
            <w:sz w:val="24"/>
            <w:szCs w:val="24"/>
            <w:w w:val="100"/>
          </w:rPr>
          <w:t>ailabili</w:t>
        </w:r>
        <w:r>
          <w:rPr>
            <w:rFonts w:ascii="Calibri" w:hAnsi="Calibri" w:cs="Calibri" w:eastAsia="Calibri"/>
            <w:sz w:val="24"/>
            <w:szCs w:val="24"/>
            <w:w w:val="99"/>
          </w:rPr>
          <w:t>ty</w:t>
        </w:r>
      </w:hyperlink>
      <w:r>
        <w:rPr>
          <w:rFonts w:ascii="Calibri" w:hAnsi="Calibri" w:cs="Calibri" w:eastAsia="Calibri"/>
          <w:sz w:val="24"/>
          <w:szCs w:val="24"/>
          <w:w w:val="100"/>
        </w:rPr>
        <w:t> </w:t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</w:rPr>
        <w:t> </w:t>
      </w:r>
    </w:p>
    <w:p>
      <w:pPr>
        <w:spacing w:before="0" w:after="0" w:line="240" w:lineRule="auto"/>
        <w:ind w:left="110" w:right="76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tware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tack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upti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tage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s”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“six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s”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follo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tabl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illus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trate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his: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</w:p>
    <w:p>
      <w:pPr>
        <w:spacing w:before="0" w:after="0" w:line="281" w:lineRule="exact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35.950001pt;margin-top:14.487347pt;width:516.1pt;height:201.94pt;mso-position-horizontal-relative:page;mso-position-vertical-relative:paragraph;z-index:-1024" coordorigin="719,290" coordsize="10322,4039">
            <v:group style="position:absolute;left:754;top:310;width:2558;height:538" coordorigin="754,310" coordsize="2558,538">
              <v:shape style="position:absolute;left:754;top:310;width:2558;height:538" coordorigin="754,310" coordsize="2558,538" path="m754,310l3312,310,3312,848,754,848,754,310e" filled="t" fillcolor="#4F81BD" stroked="f">
                <v:path arrowok="t"/>
                <v:fill/>
              </v:shape>
            </v:group>
            <v:group style="position:absolute;left:850;top:310;width:2352;height:269" coordorigin="850,310" coordsize="2352,269">
              <v:shape style="position:absolute;left:850;top:310;width:2352;height:269" coordorigin="850,310" coordsize="2352,269" path="m850,310l3202,310,3202,579,850,579,850,310e" filled="t" fillcolor="#4F81BD" stroked="f">
                <v:path arrowok="t"/>
                <v:fill/>
              </v:shape>
            </v:group>
            <v:group style="position:absolute;left:3312;top:310;width:2568;height:538" coordorigin="3312,310" coordsize="2568,538">
              <v:shape style="position:absolute;left:3312;top:310;width:2568;height:538" coordorigin="3312,310" coordsize="2568,538" path="m3312,310l5880,310,5880,848,3312,848,3312,310e" filled="t" fillcolor="#4F81BD" stroked="f">
                <v:path arrowok="t"/>
                <v:fill/>
              </v:shape>
            </v:group>
            <v:group style="position:absolute;left:3422;top:310;width:2352;height:269" coordorigin="3422,310" coordsize="2352,269">
              <v:shape style="position:absolute;left:3422;top:310;width:2352;height:269" coordorigin="3422,310" coordsize="2352,269" path="m3422,310l5774,310,5774,579,3422,579,3422,310e" filled="t" fillcolor="#4F81BD" stroked="f">
                <v:path arrowok="t"/>
                <v:fill/>
              </v:shape>
            </v:group>
            <v:group style="position:absolute;left:5880;top:310;width:2573;height:538" coordorigin="5880,310" coordsize="2573,538">
              <v:shape style="position:absolute;left:5880;top:310;width:2573;height:538" coordorigin="5880,310" coordsize="2573,538" path="m5880,310l8453,310,8453,848,5880,848,5880,310e" filled="t" fillcolor="#4F81BD" stroked="f">
                <v:path arrowok="t"/>
                <v:fill/>
              </v:shape>
            </v:group>
            <v:group style="position:absolute;left:5990;top:310;width:2352;height:269" coordorigin="5990,310" coordsize="2352,269">
              <v:shape style="position:absolute;left:5990;top:310;width:2352;height:269" coordorigin="5990,310" coordsize="2352,269" path="m5990,310l8342,310,8342,579,5990,579,5990,310e" filled="t" fillcolor="#4F81BD" stroked="f">
                <v:path arrowok="t"/>
                <v:fill/>
              </v:shape>
            </v:group>
            <v:group style="position:absolute;left:5990;top:579;width:2352;height:269" coordorigin="5990,579" coordsize="2352,269">
              <v:shape style="position:absolute;left:5990;top:579;width:2352;height:269" coordorigin="5990,579" coordsize="2352,269" path="m5990,579l8342,579,8342,848,5990,848,5990,579e" filled="t" fillcolor="#4F81BD" stroked="f">
                <v:path arrowok="t"/>
                <v:fill/>
              </v:shape>
            </v:group>
            <v:group style="position:absolute;left:8453;top:310;width:2558;height:538" coordorigin="8453,310" coordsize="2558,538">
              <v:shape style="position:absolute;left:8453;top:310;width:2558;height:538" coordorigin="8453,310" coordsize="2558,538" path="m8453,310l11011,310,11011,848,8453,848,8453,310e" filled="t" fillcolor="#4F81BD" stroked="f">
                <v:path arrowok="t"/>
                <v:fill/>
              </v:shape>
            </v:group>
            <v:group style="position:absolute;left:8558;top:310;width:2357;height:269" coordorigin="8558,310" coordsize="2357,269">
              <v:shape style="position:absolute;left:8558;top:310;width:2357;height:269" coordorigin="8558,310" coordsize="2357,269" path="m8558,310l10915,310,10915,579,8558,579,8558,310e" filled="t" fillcolor="#4F81BD" stroked="f">
                <v:path arrowok="t"/>
                <v:fill/>
              </v:shape>
            </v:group>
            <v:group style="position:absolute;left:730;top:300;width:10301;height:2" coordorigin="730,300" coordsize="10301,2">
              <v:shape style="position:absolute;left:730;top:300;width:10301;height:2" coordorigin="730,300" coordsize="10301,0" path="m730,300l11030,300e" filled="f" stroked="t" strokeweight="1.06pt" strokecolor="#4F81BD">
                <v:path arrowok="t"/>
              </v:shape>
            </v:group>
            <v:group style="position:absolute;left:739;top:310;width:2;height:3998" coordorigin="739,310" coordsize="2,3998">
              <v:shape style="position:absolute;left:739;top:310;width:2;height:3998" coordorigin="739,310" coordsize="0,3998" path="m739,310l739,4308e" filled="f" stroked="t" strokeweight="1.06pt" strokecolor="#4F81BD">
                <v:path arrowok="t"/>
              </v:shape>
            </v:group>
            <v:group style="position:absolute;left:11021;top:310;width:2;height:3998" coordorigin="11021,310" coordsize="2,3998">
              <v:shape style="position:absolute;left:11021;top:310;width:2;height:3998" coordorigin="11021,310" coordsize="0,3998" path="m11021,310l11021,4308e" filled="f" stroked="t" strokeweight="1.06pt" strokecolor="#4F81BD">
                <v:path arrowok="t"/>
              </v:shape>
            </v:group>
            <v:group style="position:absolute;left:730;top:857;width:10301;height:2" coordorigin="730,857" coordsize="10301,2">
              <v:shape style="position:absolute;left:730;top:857;width:10301;height:2" coordorigin="730,857" coordsize="10301,0" path="m730,857l11030,857e" filled="f" stroked="t" strokeweight="1.06pt" strokecolor="#4F81BD">
                <v:path arrowok="t"/>
              </v:shape>
            </v:group>
            <v:group style="position:absolute;left:730;top:1145;width:10301;height:2" coordorigin="730,1145" coordsize="10301,2">
              <v:shape style="position:absolute;left:730;top:1145;width:10301;height:2" coordorigin="730,1145" coordsize="10301,0" path="m730,1145l11030,1145e" filled="f" stroked="t" strokeweight="1.06pt" strokecolor="#4F81BD">
                <v:path arrowok="t"/>
              </v:shape>
            </v:group>
            <v:group style="position:absolute;left:730;top:1433;width:10301;height:2" coordorigin="730,1433" coordsize="10301,2">
              <v:shape style="position:absolute;left:730;top:1433;width:10301;height:2" coordorigin="730,1433" coordsize="10301,0" path="m730,1433l11030,1433e" filled="f" stroked="t" strokeweight="1.06pt" strokecolor="#4F81BD">
                <v:path arrowok="t"/>
              </v:shape>
            </v:group>
            <v:group style="position:absolute;left:730;top:1721;width:10301;height:2" coordorigin="730,1721" coordsize="10301,2">
              <v:shape style="position:absolute;left:730;top:1721;width:10301;height:2" coordorigin="730,1721" coordsize="10301,0" path="m730,1721l11030,1721e" filled="f" stroked="t" strokeweight="1.06pt" strokecolor="#4F81BD">
                <v:path arrowok="t"/>
              </v:shape>
            </v:group>
            <v:group style="position:absolute;left:730;top:2009;width:10301;height:2" coordorigin="730,2009" coordsize="10301,2">
              <v:shape style="position:absolute;left:730;top:2009;width:10301;height:2" coordorigin="730,2009" coordsize="10301,0" path="m730,2009l11030,2009e" filled="f" stroked="t" strokeweight="1.06pt" strokecolor="#4F81BD">
                <v:path arrowok="t"/>
              </v:shape>
            </v:group>
            <v:group style="position:absolute;left:730;top:2297;width:10301;height:2" coordorigin="730,2297" coordsize="10301,2">
              <v:shape style="position:absolute;left:730;top:2297;width:10301;height:2" coordorigin="730,2297" coordsize="10301,0" path="m730,2297l11030,2297e" filled="f" stroked="t" strokeweight="1.06pt" strokecolor="#4F81BD">
                <v:path arrowok="t"/>
              </v:shape>
            </v:group>
            <v:group style="position:absolute;left:730;top:2590;width:10301;height:2" coordorigin="730,2590" coordsize="10301,2">
              <v:shape style="position:absolute;left:730;top:2590;width:10301;height:2" coordorigin="730,2590" coordsize="10301,0" path="m730,2590l11030,2590e" filled="f" stroked="t" strokeweight="1.06pt" strokecolor="#4F81BD">
                <v:path arrowok="t"/>
              </v:shape>
            </v:group>
            <v:group style="position:absolute;left:730;top:2878;width:10301;height:2" coordorigin="730,2878" coordsize="10301,2">
              <v:shape style="position:absolute;left:730;top:2878;width:10301;height:2" coordorigin="730,2878" coordsize="10301,0" path="m730,2878l11030,2878e" filled="f" stroked="t" strokeweight="1.06pt" strokecolor="#4F81BD">
                <v:path arrowok="t"/>
              </v:shape>
            </v:group>
            <v:group style="position:absolute;left:730;top:3166;width:10301;height:2" coordorigin="730,3166" coordsize="10301,2">
              <v:shape style="position:absolute;left:730;top:3166;width:10301;height:2" coordorigin="730,3166" coordsize="10301,0" path="m730,3166l11030,3166e" filled="f" stroked="t" strokeweight="1.06pt" strokecolor="#4F81BD">
                <v:path arrowok="t"/>
              </v:shape>
            </v:group>
            <v:group style="position:absolute;left:730;top:3454;width:10301;height:2" coordorigin="730,3454" coordsize="10301,2">
              <v:shape style="position:absolute;left:730;top:3454;width:10301;height:2" coordorigin="730,3454" coordsize="10301,0" path="m730,3454l11030,3454e" filled="f" stroked="t" strokeweight="1.06pt" strokecolor="#4F81BD">
                <v:path arrowok="t"/>
              </v:shape>
            </v:group>
            <v:group style="position:absolute;left:730;top:3742;width:10301;height:2" coordorigin="730,3742" coordsize="10301,2">
              <v:shape style="position:absolute;left:730;top:3742;width:10301;height:2" coordorigin="730,3742" coordsize="10301,0" path="m730,3742l11030,3742e" filled="f" stroked="t" strokeweight="1.06pt" strokecolor="#4F81BD">
                <v:path arrowok="t"/>
              </v:shape>
            </v:group>
            <v:group style="position:absolute;left:730;top:4030;width:10301;height:2" coordorigin="730,4030" coordsize="10301,2">
              <v:shape style="position:absolute;left:730;top:4030;width:10301;height:2" coordorigin="730,4030" coordsize="10301,0" path="m730,4030l11030,4030e" filled="f" stroked="t" strokeweight="1.06pt" strokecolor="#4F81BD">
                <v:path arrowok="t"/>
              </v:shape>
            </v:group>
            <v:group style="position:absolute;left:730;top:4318;width:10301;height:2" coordorigin="730,4318" coordsize="10301,2">
              <v:shape style="position:absolute;left:730;top:4318;width:10301;height:2" coordorigin="730,4318" coordsize="10301,0" path="m730,4318l11030,4318e" filled="f" stroked="t" strokeweight="1.06pt" strokecolor="#4F81BD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</w:rPr>
        <w:t> </w:t>
      </w:r>
    </w:p>
    <w:p>
      <w:pPr>
        <w:jc w:val="left"/>
        <w:spacing w:after="0"/>
        <w:sectPr>
          <w:pgMar w:header="705" w:top="1420" w:bottom="280" w:left="740" w:right="320"/>
          <w:headerReference w:type="default" r:id="rId5"/>
          <w:type w:val="continuous"/>
          <w:pgSz w:w="11900" w:h="16840"/>
        </w:sectPr>
      </w:pPr>
      <w:rPr/>
    </w:p>
    <w:p>
      <w:pPr>
        <w:spacing w:before="35" w:after="0" w:line="240" w:lineRule="auto"/>
        <w:ind w:left="110" w:right="-78"/>
        <w:jc w:val="left"/>
        <w:tabs>
          <w:tab w:pos="2680" w:val="left"/>
          <w:tab w:pos="5240" w:val="left"/>
        </w:tabs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Av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a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l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a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b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l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y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%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D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o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w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t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m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p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r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y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a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r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D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o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w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t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m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p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r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m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h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(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3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0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spacing w:before="12" w:after="0" w:line="247" w:lineRule="exact"/>
        <w:ind w:right="1810"/>
        <w:jc w:val="right"/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da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y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)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spacing w:before="35" w:after="0" w:line="240" w:lineRule="auto"/>
        <w:ind w:right="-20"/>
        <w:jc w:val="left"/>
        <w:rPr>
          <w:rFonts w:ascii="Calibri" w:hAnsi="Calibri" w:cs="Calibri" w:eastAsia="Calibri"/>
          <w:sz w:val="21"/>
          <w:szCs w:val="21"/>
        </w:rPr>
      </w:pPr>
      <w:rPr/>
      <w:r>
        <w:rPr/>
        <w:br w:type="column"/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D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o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w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t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m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p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r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w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k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  <w:cols w:num="2" w:equalWidth="0">
            <w:col w:w="7617" w:space="202"/>
            <w:col w:w="3021"/>
          </w:cols>
        </w:sectPr>
      </w:pPr>
      <w:rPr/>
    </w:p>
    <w:p>
      <w:pPr>
        <w:spacing w:before="40" w:after="0" w:line="240" w:lineRule="auto"/>
        <w:ind w:left="110" w:right="-20"/>
        <w:jc w:val="left"/>
        <w:tabs>
          <w:tab w:pos="2680" w:val="left"/>
          <w:tab w:pos="5240" w:val="left"/>
          <w:tab w:pos="7800" w:val="left"/>
        </w:tabs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90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%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(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"one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ne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"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)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36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5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day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72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16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8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spacing w:before="31" w:after="0" w:line="240" w:lineRule="auto"/>
        <w:ind w:left="110" w:right="-20"/>
        <w:jc w:val="left"/>
        <w:tabs>
          <w:tab w:pos="2680" w:val="left"/>
          <w:tab w:pos="5240" w:val="left"/>
          <w:tab w:pos="7800" w:val="left"/>
        </w:tabs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95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%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18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25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day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36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8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4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spacing w:before="31" w:after="0" w:line="240" w:lineRule="auto"/>
        <w:ind w:left="110" w:right="-20"/>
        <w:jc w:val="left"/>
        <w:tabs>
          <w:tab w:pos="2680" w:val="left"/>
          <w:tab w:pos="5240" w:val="left"/>
          <w:tab w:pos="7800" w:val="left"/>
        </w:tabs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97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%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10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96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day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21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6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5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04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spacing w:before="31" w:after="0" w:line="240" w:lineRule="auto"/>
        <w:ind w:left="110" w:right="-20"/>
        <w:jc w:val="left"/>
        <w:tabs>
          <w:tab w:pos="2680" w:val="left"/>
          <w:tab w:pos="5240" w:val="left"/>
          <w:tab w:pos="7800" w:val="left"/>
        </w:tabs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98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%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7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30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day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14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4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3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36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spacing w:before="31" w:after="0" w:line="240" w:lineRule="auto"/>
        <w:ind w:left="110" w:right="-20"/>
        <w:jc w:val="left"/>
        <w:tabs>
          <w:tab w:pos="2680" w:val="left"/>
          <w:tab w:pos="5240" w:val="left"/>
          <w:tab w:pos="7800" w:val="left"/>
        </w:tabs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99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%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(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"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t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w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o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ne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s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"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)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3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65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day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7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20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1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68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spacing w:before="36" w:after="0" w:line="240" w:lineRule="auto"/>
        <w:ind w:left="110" w:right="-20"/>
        <w:jc w:val="left"/>
        <w:tabs>
          <w:tab w:pos="2680" w:val="left"/>
          <w:tab w:pos="5240" w:val="left"/>
          <w:tab w:pos="7800" w:val="left"/>
        </w:tabs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99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50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%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1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83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day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3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60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50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4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</w:rPr>
        <w:t>m</w:t>
      </w:r>
      <w:r>
        <w:rPr>
          <w:rFonts w:ascii="Calibri" w:hAnsi="Calibri" w:cs="Calibri" w:eastAsia="Calibri"/>
          <w:sz w:val="21"/>
          <w:szCs w:val="21"/>
          <w:spacing w:val="1"/>
          <w:w w:val="103"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es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spacing w:before="31" w:after="0" w:line="240" w:lineRule="auto"/>
        <w:ind w:left="110" w:right="-20"/>
        <w:jc w:val="left"/>
        <w:tabs>
          <w:tab w:pos="2680" w:val="left"/>
          <w:tab w:pos="5240" w:val="left"/>
          <w:tab w:pos="7800" w:val="left"/>
        </w:tabs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99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80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%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17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52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86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23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</w:rPr>
        <w:t>m</w:t>
      </w:r>
      <w:r>
        <w:rPr>
          <w:rFonts w:ascii="Calibri" w:hAnsi="Calibri" w:cs="Calibri" w:eastAsia="Calibri"/>
          <w:sz w:val="21"/>
          <w:szCs w:val="21"/>
          <w:spacing w:val="1"/>
          <w:w w:val="103"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es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20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16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</w:rPr>
        <w:t>m</w:t>
      </w:r>
      <w:r>
        <w:rPr>
          <w:rFonts w:ascii="Calibri" w:hAnsi="Calibri" w:cs="Calibri" w:eastAsia="Calibri"/>
          <w:sz w:val="21"/>
          <w:szCs w:val="21"/>
          <w:spacing w:val="1"/>
          <w:w w:val="103"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es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spacing w:before="31" w:after="0" w:line="240" w:lineRule="auto"/>
        <w:ind w:left="110" w:right="-20"/>
        <w:jc w:val="left"/>
        <w:tabs>
          <w:tab w:pos="2680" w:val="left"/>
          <w:tab w:pos="5240" w:val="left"/>
          <w:tab w:pos="7800" w:val="left"/>
        </w:tabs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99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%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(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"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hr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ne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s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"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)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8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76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43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2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</w:rPr>
        <w:t>m</w:t>
      </w:r>
      <w:r>
        <w:rPr>
          <w:rFonts w:ascii="Calibri" w:hAnsi="Calibri" w:cs="Calibri" w:eastAsia="Calibri"/>
          <w:sz w:val="21"/>
          <w:szCs w:val="21"/>
          <w:spacing w:val="1"/>
          <w:w w:val="103"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es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10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1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</w:rPr>
        <w:t>m</w:t>
      </w:r>
      <w:r>
        <w:rPr>
          <w:rFonts w:ascii="Calibri" w:hAnsi="Calibri" w:cs="Calibri" w:eastAsia="Calibri"/>
          <w:sz w:val="21"/>
          <w:szCs w:val="21"/>
          <w:spacing w:val="1"/>
          <w:w w:val="103"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es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spacing w:before="31" w:after="0" w:line="240" w:lineRule="auto"/>
        <w:ind w:left="110" w:right="-20"/>
        <w:jc w:val="left"/>
        <w:tabs>
          <w:tab w:pos="2680" w:val="left"/>
          <w:tab w:pos="5240" w:val="left"/>
          <w:tab w:pos="7800" w:val="left"/>
        </w:tabs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99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95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%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4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38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h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r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21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56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</w:rPr>
        <w:t>m</w:t>
      </w:r>
      <w:r>
        <w:rPr>
          <w:rFonts w:ascii="Calibri" w:hAnsi="Calibri" w:cs="Calibri" w:eastAsia="Calibri"/>
          <w:sz w:val="21"/>
          <w:szCs w:val="21"/>
          <w:spacing w:val="1"/>
          <w:w w:val="103"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es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5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04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</w:rPr>
        <w:t>m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e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spacing w:before="31" w:after="0" w:line="240" w:lineRule="auto"/>
        <w:ind w:left="110" w:right="-20"/>
        <w:jc w:val="left"/>
        <w:tabs>
          <w:tab w:pos="2680" w:val="left"/>
          <w:tab w:pos="5240" w:val="left"/>
          <w:tab w:pos="7800" w:val="left"/>
        </w:tabs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99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99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%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(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"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f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our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ne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s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"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)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52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56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</w:rPr>
        <w:t>m</w:t>
      </w:r>
      <w:r>
        <w:rPr>
          <w:rFonts w:ascii="Calibri" w:hAnsi="Calibri" w:cs="Calibri" w:eastAsia="Calibri"/>
          <w:sz w:val="21"/>
          <w:szCs w:val="21"/>
          <w:spacing w:val="1"/>
          <w:w w:val="103"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es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4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32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</w:rPr>
        <w:t>m</w:t>
      </w:r>
      <w:r>
        <w:rPr>
          <w:rFonts w:ascii="Calibri" w:hAnsi="Calibri" w:cs="Calibri" w:eastAsia="Calibri"/>
          <w:sz w:val="21"/>
          <w:szCs w:val="21"/>
          <w:spacing w:val="1"/>
          <w:w w:val="103"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es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1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01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</w:rPr>
        <w:t>m</w:t>
      </w:r>
      <w:r>
        <w:rPr>
          <w:rFonts w:ascii="Calibri" w:hAnsi="Calibri" w:cs="Calibri" w:eastAsia="Calibri"/>
          <w:sz w:val="21"/>
          <w:szCs w:val="21"/>
          <w:spacing w:val="1"/>
          <w:w w:val="103"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es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spacing w:before="31" w:after="0" w:line="240" w:lineRule="auto"/>
        <w:ind w:left="110" w:right="-20"/>
        <w:jc w:val="left"/>
        <w:tabs>
          <w:tab w:pos="2680" w:val="left"/>
          <w:tab w:pos="5240" w:val="left"/>
          <w:tab w:pos="7800" w:val="left"/>
        </w:tabs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99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999</w:t>
      </w:r>
      <w:r>
        <w:rPr>
          <w:rFonts w:ascii="Calibri" w:hAnsi="Calibri" w:cs="Calibri" w:eastAsia="Calibri"/>
          <w:sz w:val="21"/>
          <w:szCs w:val="21"/>
          <w:spacing w:val="3"/>
          <w:w w:val="102"/>
          <w:b/>
          <w:bCs/>
        </w:rPr>
        <w:t>%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(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"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f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ve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ne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s</w:t>
      </w:r>
      <w:r>
        <w:rPr>
          <w:rFonts w:ascii="Calibri" w:hAnsi="Calibri" w:cs="Calibri" w:eastAsia="Calibri"/>
          <w:sz w:val="21"/>
          <w:szCs w:val="21"/>
          <w:spacing w:val="2"/>
          <w:w w:val="102"/>
          <w:b/>
          <w:bCs/>
        </w:rPr>
        <w:t>"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)</w:t>
      </w:r>
      <w:r>
        <w:rPr>
          <w:rFonts w:ascii="Calibri" w:hAnsi="Calibri" w:cs="Calibri" w:eastAsia="Calibri"/>
          <w:sz w:val="21"/>
          <w:szCs w:val="21"/>
          <w:spacing w:val="1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5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26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3"/>
          <w:w w:val="102"/>
        </w:rPr>
        <w:t>m</w:t>
      </w:r>
      <w:r>
        <w:rPr>
          <w:rFonts w:ascii="Calibri" w:hAnsi="Calibri" w:cs="Calibri" w:eastAsia="Calibri"/>
          <w:sz w:val="21"/>
          <w:szCs w:val="21"/>
          <w:spacing w:val="1"/>
          <w:w w:val="103"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t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es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25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9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sec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d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6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05</w:t>
      </w:r>
      <w:r>
        <w:rPr>
          <w:rFonts w:ascii="Calibri" w:hAnsi="Calibri" w:cs="Calibri" w:eastAsia="Calibri"/>
          <w:sz w:val="21"/>
          <w:szCs w:val="21"/>
          <w:spacing w:val="1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sec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d</w:t>
      </w:r>
      <w:r>
        <w:rPr>
          <w:rFonts w:ascii="Calibri" w:hAnsi="Calibri" w:cs="Calibri" w:eastAsia="Calibri"/>
          <w:sz w:val="21"/>
          <w:szCs w:val="21"/>
          <w:spacing w:val="2"/>
          <w:w w:val="102"/>
        </w:rPr>
        <w:t>s</w:t>
      </w:r>
      <w:r>
        <w:rPr>
          <w:rFonts w:ascii="Calibri" w:hAnsi="Calibri" w:cs="Calibri" w:eastAsia="Calibri"/>
          <w:sz w:val="21"/>
          <w:szCs w:val="21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</w:r>
    </w:p>
    <w:p>
      <w:pPr>
        <w:spacing w:before="31" w:after="0" w:line="269" w:lineRule="auto"/>
        <w:ind w:left="110" w:right="1641"/>
        <w:jc w:val="left"/>
        <w:tabs>
          <w:tab w:pos="2680" w:val="left"/>
          <w:tab w:pos="5240" w:val="left"/>
          <w:tab w:pos="7800" w:val="left"/>
        </w:tabs>
        <w:rPr>
          <w:rFonts w:ascii="Calibri" w:hAnsi="Calibri" w:cs="Calibri" w:eastAsia="Calibri"/>
          <w:sz w:val="21"/>
          <w:szCs w:val="21"/>
        </w:rPr>
      </w:pPr>
      <w:rPr/>
      <w:r>
        <w:rPr>
          <w:rFonts w:ascii="Calibri" w:hAnsi="Calibri" w:cs="Calibri" w:eastAsia="Calibri"/>
          <w:sz w:val="21"/>
          <w:szCs w:val="21"/>
          <w:spacing w:val="2"/>
          <w:w w:val="100"/>
          <w:b/>
          <w:bCs/>
        </w:rPr>
        <w:t>99</w:t>
      </w:r>
      <w:r>
        <w:rPr>
          <w:rFonts w:ascii="Calibri" w:hAnsi="Calibri" w:cs="Calibri" w:eastAsia="Calibri"/>
          <w:sz w:val="21"/>
          <w:szCs w:val="21"/>
          <w:spacing w:val="1"/>
          <w:w w:val="100"/>
          <w:b/>
          <w:bCs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0"/>
          <w:b/>
          <w:bCs/>
        </w:rPr>
        <w:t>9999</w:t>
      </w:r>
      <w:r>
        <w:rPr>
          <w:rFonts w:ascii="Calibri" w:hAnsi="Calibri" w:cs="Calibri" w:eastAsia="Calibri"/>
          <w:sz w:val="21"/>
          <w:szCs w:val="21"/>
          <w:spacing w:val="3"/>
          <w:w w:val="100"/>
          <w:b/>
          <w:bCs/>
        </w:rPr>
        <w:t>%</w:t>
      </w:r>
      <w:r>
        <w:rPr>
          <w:rFonts w:ascii="Calibri" w:hAnsi="Calibri" w:cs="Calibri" w:eastAsia="Calibri"/>
          <w:sz w:val="21"/>
          <w:szCs w:val="21"/>
          <w:spacing w:val="19"/>
          <w:w w:val="100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1"/>
          <w:w w:val="100"/>
          <w:b/>
          <w:bCs/>
        </w:rPr>
        <w:t>(</w:t>
      </w:r>
      <w:r>
        <w:rPr>
          <w:rFonts w:ascii="Calibri" w:hAnsi="Calibri" w:cs="Calibri" w:eastAsia="Calibri"/>
          <w:sz w:val="21"/>
          <w:szCs w:val="21"/>
          <w:spacing w:val="2"/>
          <w:w w:val="100"/>
          <w:b/>
          <w:bCs/>
        </w:rPr>
        <w:t>"</w:t>
      </w:r>
      <w:r>
        <w:rPr>
          <w:rFonts w:ascii="Calibri" w:hAnsi="Calibri" w:cs="Calibri" w:eastAsia="Calibri"/>
          <w:sz w:val="21"/>
          <w:szCs w:val="21"/>
          <w:spacing w:val="2"/>
          <w:w w:val="100"/>
          <w:b/>
          <w:bCs/>
        </w:rPr>
        <w:t>s</w:t>
      </w:r>
      <w:r>
        <w:rPr>
          <w:rFonts w:ascii="Calibri" w:hAnsi="Calibri" w:cs="Calibri" w:eastAsia="Calibri"/>
          <w:sz w:val="21"/>
          <w:szCs w:val="21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0"/>
          <w:b/>
          <w:bCs/>
        </w:rPr>
        <w:t>x</w:t>
      </w:r>
      <w:r>
        <w:rPr>
          <w:rFonts w:ascii="Calibri" w:hAnsi="Calibri" w:cs="Calibri" w:eastAsia="Calibri"/>
          <w:sz w:val="21"/>
          <w:szCs w:val="21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1"/>
          <w:szCs w:val="21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1"/>
          <w:szCs w:val="21"/>
          <w:spacing w:val="2"/>
          <w:w w:val="100"/>
          <w:b/>
          <w:bCs/>
        </w:rPr>
        <w:t>ne</w:t>
      </w:r>
      <w:r>
        <w:rPr>
          <w:rFonts w:ascii="Calibri" w:hAnsi="Calibri" w:cs="Calibri" w:eastAsia="Calibri"/>
          <w:sz w:val="21"/>
          <w:szCs w:val="21"/>
          <w:spacing w:val="2"/>
          <w:w w:val="100"/>
          <w:b/>
          <w:bCs/>
        </w:rPr>
        <w:t>s</w:t>
      </w:r>
      <w:r>
        <w:rPr>
          <w:rFonts w:ascii="Calibri" w:hAnsi="Calibri" w:cs="Calibri" w:eastAsia="Calibri"/>
          <w:sz w:val="21"/>
          <w:szCs w:val="21"/>
          <w:spacing w:val="2"/>
          <w:w w:val="100"/>
          <w:b/>
          <w:bCs/>
        </w:rPr>
        <w:t>"</w:t>
      </w:r>
      <w:r>
        <w:rPr>
          <w:rFonts w:ascii="Calibri" w:hAnsi="Calibri" w:cs="Calibri" w:eastAsia="Calibri"/>
          <w:sz w:val="21"/>
          <w:szCs w:val="21"/>
          <w:spacing w:val="1"/>
          <w:w w:val="100"/>
          <w:b/>
          <w:bCs/>
        </w:rPr>
        <w:t>)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14"/>
          <w:w w:val="100"/>
          <w:b/>
          <w:bCs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1"/>
          <w:szCs w:val="21"/>
          <w:spacing w:val="0"/>
          <w:w w:val="100"/>
          <w:b/>
          <w:bCs/>
        </w:rPr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31</w:t>
      </w:r>
      <w:r>
        <w:rPr>
          <w:rFonts w:ascii="Calibri" w:hAnsi="Calibri" w:cs="Calibri" w:eastAsia="Calibri"/>
          <w:sz w:val="21"/>
          <w:szCs w:val="21"/>
          <w:spacing w:val="1"/>
          <w:w w:val="100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5</w:t>
      </w:r>
      <w:r>
        <w:rPr>
          <w:rFonts w:ascii="Calibri" w:hAnsi="Calibri" w:cs="Calibri" w:eastAsia="Calibri"/>
          <w:sz w:val="21"/>
          <w:szCs w:val="21"/>
          <w:spacing w:val="9"/>
          <w:w w:val="100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sec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d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s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> </w:t>
      </w:r>
      <w:r>
        <w:rPr>
          <w:rFonts w:ascii="Calibri" w:hAnsi="Calibri" w:cs="Calibri" w:eastAsia="Calibri"/>
          <w:sz w:val="21"/>
          <w:szCs w:val="21"/>
          <w:spacing w:val="16"/>
          <w:w w:val="100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2</w:t>
      </w:r>
      <w:r>
        <w:rPr>
          <w:rFonts w:ascii="Calibri" w:hAnsi="Calibri" w:cs="Calibri" w:eastAsia="Calibri"/>
          <w:sz w:val="21"/>
          <w:szCs w:val="21"/>
          <w:spacing w:val="1"/>
          <w:w w:val="100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59</w:t>
      </w:r>
      <w:r>
        <w:rPr>
          <w:rFonts w:ascii="Calibri" w:hAnsi="Calibri" w:cs="Calibri" w:eastAsia="Calibri"/>
          <w:sz w:val="21"/>
          <w:szCs w:val="21"/>
          <w:spacing w:val="9"/>
          <w:w w:val="100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sec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d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s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> </w:t>
      </w:r>
      <w:r>
        <w:rPr>
          <w:rFonts w:ascii="Calibri" w:hAnsi="Calibri" w:cs="Calibri" w:eastAsia="Calibri"/>
          <w:sz w:val="21"/>
          <w:szCs w:val="21"/>
          <w:spacing w:val="16"/>
          <w:w w:val="100"/>
        </w:rPr>
        <w:t> 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ab/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0</w:t>
      </w:r>
      <w:r>
        <w:rPr>
          <w:rFonts w:ascii="Calibri" w:hAnsi="Calibri" w:cs="Calibri" w:eastAsia="Calibri"/>
          <w:sz w:val="21"/>
          <w:szCs w:val="21"/>
          <w:spacing w:val="1"/>
          <w:w w:val="100"/>
        </w:rPr>
        <w:t>.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605</w:t>
      </w:r>
      <w:r>
        <w:rPr>
          <w:rFonts w:ascii="Calibri" w:hAnsi="Calibri" w:cs="Calibri" w:eastAsia="Calibri"/>
          <w:sz w:val="21"/>
          <w:szCs w:val="21"/>
          <w:spacing w:val="12"/>
          <w:w w:val="100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sec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o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n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d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s</w:t>
      </w:r>
      <w:r>
        <w:rPr>
          <w:rFonts w:ascii="Calibri" w:hAnsi="Calibri" w:cs="Calibri" w:eastAsia="Calibri"/>
          <w:sz w:val="21"/>
          <w:szCs w:val="21"/>
          <w:spacing w:val="0"/>
          <w:w w:val="100"/>
        </w:rPr>
        <w:t> 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So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u</w:t>
      </w:r>
      <w:r>
        <w:rPr>
          <w:rFonts w:ascii="Calibri" w:hAnsi="Calibri" w:cs="Calibri" w:eastAsia="Calibri"/>
          <w:sz w:val="21"/>
          <w:szCs w:val="21"/>
          <w:spacing w:val="1"/>
          <w:w w:val="100"/>
        </w:rPr>
        <w:t>r</w:t>
      </w:r>
      <w:r>
        <w:rPr>
          <w:rFonts w:ascii="Calibri" w:hAnsi="Calibri" w:cs="Calibri" w:eastAsia="Calibri"/>
          <w:sz w:val="21"/>
          <w:szCs w:val="21"/>
          <w:spacing w:val="2"/>
          <w:w w:val="100"/>
        </w:rPr>
        <w:t>ce</w:t>
      </w:r>
      <w:r>
        <w:rPr>
          <w:rFonts w:ascii="Calibri" w:hAnsi="Calibri" w:cs="Calibri" w:eastAsia="Calibri"/>
          <w:sz w:val="21"/>
          <w:szCs w:val="21"/>
          <w:spacing w:val="1"/>
          <w:w w:val="100"/>
        </w:rPr>
        <w:t>:</w:t>
      </w:r>
      <w:r>
        <w:rPr>
          <w:rFonts w:ascii="Calibri" w:hAnsi="Calibri" w:cs="Calibri" w:eastAsia="Calibri"/>
          <w:sz w:val="21"/>
          <w:szCs w:val="21"/>
          <w:spacing w:val="1"/>
          <w:w w:val="100"/>
        </w:rPr>
        <w:t> </w:t>
      </w:r>
      <w:r>
        <w:rPr>
          <w:rFonts w:ascii="Calibri" w:hAnsi="Calibri" w:cs="Calibri" w:eastAsia="Calibri"/>
          <w:sz w:val="21"/>
          <w:szCs w:val="21"/>
          <w:color w:val="0000FF"/>
          <w:spacing w:val="1"/>
          <w:w w:val="100"/>
        </w:rPr>
      </w:r>
      <w:hyperlink r:id="rId8"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0"/>
            <w:u w:val="single" w:color="0000FF"/>
          </w:rPr>
          <w:t>h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0"/>
            <w:u w:val="single" w:color="0000FF"/>
          </w:rPr>
          <w:t>t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0"/>
            <w:u w:val="single" w:color="0000FF"/>
          </w:rPr>
          <w:t>p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0"/>
            <w:u w:val="single" w:color="0000FF"/>
          </w:rPr>
          <w:t>: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0"/>
            <w:u w:val="single" w:color="0000FF"/>
          </w:rPr>
          <w:t>/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0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0"/>
            <w:u w:val="single" w:color="0000FF"/>
          </w:rPr>
          <w:t>/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0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0"/>
            <w:u w:val="single" w:color="0000FF"/>
          </w:rPr>
          <w:t>e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0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0"/>
            <w:u w:val="single" w:color="0000FF"/>
          </w:rPr>
          <w:t>n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0"/>
            <w:u w:val="single" w:color="0000FF"/>
          </w:rPr>
          <w:t>.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0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3"/>
            <w:w w:val="100"/>
            <w:u w:val="single" w:color="0000FF"/>
          </w:rPr>
          <w:t>w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3"/>
            <w:w w:val="100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  <w:t>i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k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  <w:t>i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pe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d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2"/>
            <w:u w:val="single" w:color="0000FF"/>
          </w:rPr>
          <w:t>i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a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  <w:t>.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o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2"/>
            <w:u w:val="single" w:color="0000FF"/>
          </w:rPr>
          <w:t>r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g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/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3"/>
            <w:w w:val="102"/>
            <w:u w:val="single" w:color="0000FF"/>
          </w:rPr>
          <w:t>w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3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  <w:t>i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k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  <w:t>i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/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3"/>
            <w:w w:val="102"/>
            <w:u w:val="single" w:color="0000FF"/>
          </w:rPr>
          <w:t>H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3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  <w:t>i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g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h_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a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v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a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  <w:t>i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  <w:t>l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a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2"/>
            <w:w w:val="102"/>
            <w:u w:val="single" w:color="0000FF"/>
          </w:rPr>
          <w:t>b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2"/>
            <w:u w:val="single" w:color="0000FF"/>
          </w:rPr>
          <w:t>i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  <w:t>l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  <w:t>i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3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2"/>
            <w:u w:val="single" w:color="0000FF"/>
          </w:rPr>
          <w:t>t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2"/>
            <w:u w:val="single" w:color="0000FF"/>
          </w:rPr>
          <w:t>y</w:t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2"/>
            <w:u w:val="single" w:color="0000FF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2"/>
          </w:rPr>
        </w:r>
        <w:r>
          <w:rPr>
            <w:rFonts w:ascii="Calibri" w:hAnsi="Calibri" w:cs="Calibri" w:eastAsia="Calibri"/>
            <w:sz w:val="21"/>
            <w:szCs w:val="21"/>
            <w:color w:val="0000FF"/>
            <w:spacing w:val="1"/>
            <w:w w:val="102"/>
          </w:rPr>
        </w:r>
      </w:hyperlink>
      <w:r>
        <w:rPr>
          <w:rFonts w:ascii="Calibri" w:hAnsi="Calibri" w:cs="Calibri" w:eastAsia="Calibri"/>
          <w:sz w:val="21"/>
          <w:szCs w:val="21"/>
          <w:color w:val="000000"/>
          <w:spacing w:val="0"/>
          <w:w w:val="102"/>
        </w:rPr>
        <w:t> </w:t>
      </w:r>
      <w:r>
        <w:rPr>
          <w:rFonts w:ascii="Calibri" w:hAnsi="Calibri" w:cs="Calibri" w:eastAsia="Calibri"/>
          <w:sz w:val="21"/>
          <w:szCs w:val="21"/>
          <w:color w:val="000000"/>
          <w:spacing w:val="0"/>
          <w:w w:val="100"/>
        </w:rPr>
      </w:r>
    </w:p>
    <w:p>
      <w:pPr>
        <w:spacing w:before="0" w:after="0" w:line="269" w:lineRule="exact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position w:val="0"/>
        </w:rPr>
      </w:r>
    </w:p>
    <w:p>
      <w:pPr>
        <w:spacing w:before="0" w:after="0" w:line="240" w:lineRule="auto"/>
        <w:ind w:left="110" w:right="733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suffi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unnin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publish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M: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Weake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2001,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lud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tateme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still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quotin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tod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ay: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</w:p>
    <w:p>
      <w:pPr>
        <w:spacing w:before="0" w:after="0" w:line="281" w:lineRule="exact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shape style="position:absolute;margin-left:492.549988pt;margin-top:25.33733pt;width:54.0pt;height:10.8pt;mso-position-horizontal-relative:page;mso-position-vertical-relative:paragraph;z-index:-1025" type="#_x0000_t75">
            <v:imagedata r:id="rId9" o:title=""/>
          </v:shape>
        </w:pict>
      </w:r>
      <w:r>
        <w:rPr>
          <w:rFonts w:ascii="Calibri" w:hAnsi="Calibri" w:cs="Calibri" w:eastAsia="Calibri"/>
          <w:sz w:val="24"/>
          <w:szCs w:val="24"/>
        </w:rPr>
        <w:t> </w:t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</w:sectPr>
      </w:pPr>
      <w:rPr/>
    </w:p>
    <w:p>
      <w:pPr>
        <w:spacing w:before="32" w:after="0" w:line="240" w:lineRule="auto"/>
        <w:ind w:left="110" w:right="-70"/>
        <w:jc w:val="left"/>
        <w:rPr>
          <w:rFonts w:ascii="Calibri" w:hAnsi="Calibri" w:cs="Calibri" w:eastAsia="Calibri"/>
          <w:sz w:val="19"/>
          <w:szCs w:val="19"/>
        </w:rPr>
      </w:pPr>
      <w:rPr/>
      <w:r>
        <w:rPr>
          <w:rFonts w:ascii="Calibri" w:hAnsi="Calibri" w:cs="Calibri" w:eastAsia="Calibri"/>
          <w:sz w:val="19"/>
          <w:szCs w:val="19"/>
          <w:spacing w:val="2"/>
          <w:w w:val="103"/>
        </w:rPr>
        <w:t>F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i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l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e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Na</w:t>
      </w:r>
      <w:r>
        <w:rPr>
          <w:rFonts w:ascii="Calibri" w:hAnsi="Calibri" w:cs="Calibri" w:eastAsia="Calibri"/>
          <w:sz w:val="19"/>
          <w:szCs w:val="19"/>
          <w:spacing w:val="3"/>
          <w:w w:val="103"/>
        </w:rPr>
        <w:t>m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e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: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H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i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g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h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A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v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a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i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l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a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b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i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l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i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t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y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S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o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l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u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t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i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o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n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s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f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o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r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t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h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e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3"/>
          <w:w w:val="103"/>
        </w:rPr>
        <w:t>M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y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S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Q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L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®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Da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t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a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b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a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s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e</w:t>
      </w:r>
      <w:r>
        <w:rPr>
          <w:rFonts w:ascii="Calibri" w:hAnsi="Calibri" w:cs="Calibri" w:eastAsia="Calibri"/>
          <w:sz w:val="19"/>
          <w:szCs w:val="19"/>
          <w:spacing w:val="0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34"/>
        </w:rPr>
        <w:t>-­</w:t>
      </w:r>
      <w:r>
        <w:rPr>
          <w:rFonts w:ascii="Calibri" w:hAnsi="Calibri" w:cs="Calibri" w:eastAsia="Calibri"/>
          <w:sz w:val="19"/>
          <w:szCs w:val="19"/>
          <w:spacing w:val="1"/>
          <w:w w:val="34"/>
        </w:rPr>
        <w:t>‐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3"/>
          <w:w w:val="103"/>
        </w:rPr>
        <w:t>M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a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r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i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a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D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B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3"/>
          <w:w w:val="103"/>
        </w:rPr>
        <w:t>W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h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i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t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e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P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a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p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e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r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.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d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o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c</w:t>
      </w:r>
      <w:r>
        <w:rPr>
          <w:rFonts w:ascii="Calibri" w:hAnsi="Calibri" w:cs="Calibri" w:eastAsia="Calibri"/>
          <w:sz w:val="19"/>
          <w:szCs w:val="19"/>
          <w:spacing w:val="2"/>
          <w:w w:val="103"/>
        </w:rPr>
        <w:t>x</w:t>
      </w:r>
      <w:r>
        <w:rPr>
          <w:rFonts w:ascii="Calibri" w:hAnsi="Calibri" w:cs="Calibri" w:eastAsia="Calibri"/>
          <w:sz w:val="19"/>
          <w:szCs w:val="19"/>
          <w:spacing w:val="0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spacing w:before="56" w:after="0" w:line="240" w:lineRule="auto"/>
        <w:ind w:right="-20"/>
        <w:jc w:val="left"/>
        <w:rPr>
          <w:rFonts w:ascii="Calibri" w:hAnsi="Calibri" w:cs="Calibri" w:eastAsia="Calibri"/>
          <w:sz w:val="19"/>
          <w:szCs w:val="19"/>
        </w:rPr>
      </w:pPr>
      <w:rPr/>
      <w:r>
        <w:rPr/>
        <w:br w:type="column"/>
      </w:r>
      <w:r>
        <w:rPr>
          <w:rFonts w:ascii="Calibri" w:hAnsi="Calibri" w:cs="Calibri" w:eastAsia="Calibri"/>
          <w:sz w:val="19"/>
          <w:szCs w:val="19"/>
          <w:spacing w:val="4"/>
          <w:w w:val="103"/>
        </w:rPr>
        <w:t>P</w:t>
      </w:r>
      <w:r>
        <w:rPr>
          <w:rFonts w:ascii="Calibri" w:hAnsi="Calibri" w:cs="Calibri" w:eastAsia="Calibri"/>
          <w:sz w:val="19"/>
          <w:szCs w:val="19"/>
          <w:spacing w:val="-3"/>
          <w:w w:val="103"/>
        </w:rPr>
        <w:t>a</w:t>
      </w:r>
      <w:r>
        <w:rPr>
          <w:rFonts w:ascii="Calibri" w:hAnsi="Calibri" w:cs="Calibri" w:eastAsia="Calibri"/>
          <w:sz w:val="19"/>
          <w:szCs w:val="19"/>
          <w:spacing w:val="3"/>
          <w:w w:val="103"/>
        </w:rPr>
        <w:t>g</w:t>
      </w:r>
      <w:r>
        <w:rPr>
          <w:rFonts w:ascii="Calibri" w:hAnsi="Calibri" w:cs="Calibri" w:eastAsia="Calibri"/>
          <w:sz w:val="19"/>
          <w:szCs w:val="19"/>
          <w:spacing w:val="3"/>
          <w:w w:val="103"/>
        </w:rPr>
        <w:t>e</w:t>
      </w:r>
      <w:r>
        <w:rPr>
          <w:rFonts w:ascii="Calibri" w:hAnsi="Calibri" w:cs="Calibri" w:eastAsia="Calibri"/>
          <w:sz w:val="19"/>
          <w:szCs w:val="19"/>
          <w:spacing w:val="-1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1"/>
          <w:w w:val="103"/>
        </w:rPr>
        <w:t>1</w:t>
      </w:r>
      <w:r>
        <w:rPr>
          <w:rFonts w:ascii="Calibri" w:hAnsi="Calibri" w:cs="Calibri" w:eastAsia="Calibri"/>
          <w:sz w:val="19"/>
          <w:szCs w:val="19"/>
          <w:spacing w:val="0"/>
          <w:w w:val="103"/>
        </w:rPr>
        <w:t> </w:t>
      </w:r>
      <w:r>
        <w:rPr>
          <w:rFonts w:ascii="Calibri" w:hAnsi="Calibri" w:cs="Calibri" w:eastAsia="Calibri"/>
          <w:sz w:val="19"/>
          <w:szCs w:val="19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  <w:cols w:num="2" w:equalWidth="0">
            <w:col w:w="7641" w:space="1868"/>
            <w:col w:w="1331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110" w:right="70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tn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er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ch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sho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that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ag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80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erce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nt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mission</w:t>
      </w:r>
      <w:r>
        <w:rPr>
          <w:rFonts w:ascii="Calibri" w:hAnsi="Calibri" w:cs="Calibri" w:eastAsia="Calibri"/>
          <w:sz w:val="24"/>
          <w:szCs w:val="24"/>
          <w:spacing w:val="0"/>
          <w:w w:val="33"/>
          <w:i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  <w:i/>
        </w:rPr>
        <w:t>cr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itical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application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ce</w:t>
      </w:r>
      <w:r>
        <w:rPr>
          <w:rFonts w:ascii="Calibri" w:hAnsi="Calibri" w:cs="Calibri" w:eastAsia="Calibri"/>
          <w:sz w:val="24"/>
          <w:szCs w:val="24"/>
          <w:spacing w:val="-5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nti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di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ctly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caus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by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opl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ss</w:t>
      </w:r>
      <w:r>
        <w:rPr>
          <w:rFonts w:ascii="Calibri" w:hAnsi="Calibri" w:cs="Calibri" w:eastAsia="Calibri"/>
          <w:sz w:val="24"/>
          <w:szCs w:val="24"/>
          <w:spacing w:val="-3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s.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20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erce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nt</w:t>
      </w:r>
      <w:r>
        <w:rPr>
          <w:rFonts w:ascii="Calibri" w:hAnsi="Calibri" w:cs="Calibri" w:eastAsia="Calibri"/>
          <w:sz w:val="24"/>
          <w:szCs w:val="24"/>
          <w:spacing w:val="-4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caus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by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chnology</w:t>
      </w:r>
      <w:r>
        <w:rPr>
          <w:rFonts w:ascii="Calibri" w:hAnsi="Calibri" w:cs="Calibri" w:eastAsia="Calibri"/>
          <w:sz w:val="24"/>
          <w:szCs w:val="24"/>
          <w:spacing w:val="-2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re,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  <w:i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99"/>
          <w:i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99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99"/>
          <w:i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ntal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99"/>
          <w:i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9"/>
          <w:i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disas</w:t>
      </w:r>
      <w:r>
        <w:rPr>
          <w:rFonts w:ascii="Calibri" w:hAnsi="Calibri" w:cs="Calibri" w:eastAsia="Calibri"/>
          <w:sz w:val="24"/>
          <w:szCs w:val="24"/>
          <w:spacing w:val="0"/>
          <w:w w:val="99"/>
          <w:i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i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5" w:after="0" w:line="580" w:lineRule="atLeast"/>
        <w:ind w:left="110" w:right="99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make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?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tart,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</w:p>
    <w:p>
      <w:pPr>
        <w:spacing w:before="0" w:after="0" w:line="240" w:lineRule="auto"/>
        <w:ind w:left="110" w:right="843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ntation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every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tabs>
          <w:tab w:pos="540" w:val="left"/>
        </w:tabs>
        <w:rPr>
          <w:rFonts w:ascii="Calibri" w:hAnsi="Calibri" w:cs="Calibri" w:eastAsia="Calibri"/>
          <w:sz w:val="31"/>
          <w:szCs w:val="31"/>
        </w:rPr>
      </w:pPr>
      <w:rPr/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3</w:t>
      </w:r>
      <w:r>
        <w:rPr>
          <w:rFonts w:ascii="Calibri" w:hAnsi="Calibri" w:cs="Calibri" w:eastAsia="Calibri"/>
          <w:sz w:val="31"/>
          <w:szCs w:val="31"/>
          <w:spacing w:val="-67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H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g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h</w:t>
      </w:r>
      <w:r>
        <w:rPr>
          <w:rFonts w:ascii="Calibri" w:hAnsi="Calibri" w:cs="Calibri" w:eastAsia="Calibri"/>
          <w:sz w:val="31"/>
          <w:szCs w:val="31"/>
          <w:spacing w:val="16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Av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b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31"/>
          <w:szCs w:val="31"/>
          <w:spacing w:val="33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31"/>
          <w:szCs w:val="31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D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b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0"/>
          <w:w w:val="102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0"/>
          <w:w w:val="100"/>
        </w:rPr>
      </w:r>
    </w:p>
    <w:p>
      <w:pPr>
        <w:spacing w:before="10" w:after="0" w:line="240" w:lineRule="auto"/>
        <w:ind w:left="110" w:right="703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every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found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ultipl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0" w:right="62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wever,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abou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ssion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2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and/o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649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nsiti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erver’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;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sults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tations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addition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adds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itations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initiall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odds.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03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wever,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ntuall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nts.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1" w:lineRule="auto"/>
        <w:ind w:left="110" w:right="616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Be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ew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uish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diff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0" w:right="-20"/>
        <w:jc w:val="left"/>
        <w:tabs>
          <w:tab w:pos="680" w:val="left"/>
        </w:tabs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3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.1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Singl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Poin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8"/>
          <w:szCs w:val="28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Fai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ur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(SP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OF)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3" w:after="0" w:line="240" w:lineRule="auto"/>
        <w:ind w:left="110" w:right="69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sults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full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every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osts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inatin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lihood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fails</w:t>
      </w:r>
    </w:p>
    <w:p>
      <w:pPr>
        <w:jc w:val="left"/>
        <w:spacing w:after="0"/>
        <w:sectPr>
          <w:pgNumType w:start="2"/>
          <w:pgMar w:header="705" w:footer="576" w:top="2040" w:bottom="760" w:left="740" w:right="320"/>
          <w:headerReference w:type="default" r:id="rId10"/>
          <w:footerReference w:type="default" r:id="rId11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8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ain…if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ew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tabs>
          <w:tab w:pos="680" w:val="left"/>
        </w:tabs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3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.2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Down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m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8" w:after="0" w:line="240" w:lineRule="auto"/>
        <w:ind w:left="110" w:right="69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uish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indi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idual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unplann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plann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unplann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•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tware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•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ware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ash</w:t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•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•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ware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tware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•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Arc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chan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•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anization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aware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plann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0" w:right="-20"/>
        <w:jc w:val="left"/>
        <w:tabs>
          <w:tab w:pos="680" w:val="left"/>
        </w:tabs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3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.3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As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-15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v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0" w:right="61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build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dundan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rage: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</w:p>
    <w:p>
      <w:pPr>
        <w:spacing w:before="0" w:after="0" w:line="240" w:lineRule="auto"/>
        <w:ind w:left="110" w:right="66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'ack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age'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ssful.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tage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sults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14" w:after="0" w:line="243" w:lineRule="auto"/>
        <w:ind w:left="830" w:right="913" w:firstLine="-36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ollb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anuall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3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'ack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age'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mary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hpu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bottl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distan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pgMar w:header="705" w:footer="576" w:top="2040" w:bottom="920" w:left="740" w:right="32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0" w:after="0" w:line="240" w:lineRule="auto"/>
        <w:ind w:left="110" w:right="-20"/>
        <w:jc w:val="left"/>
        <w:tabs>
          <w:tab w:pos="680" w:val="left"/>
        </w:tabs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3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.4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Share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8"/>
          <w:szCs w:val="28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vs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Loca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8"/>
          <w:szCs w:val="28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Storage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8" w:after="0" w:line="240" w:lineRule="auto"/>
        <w:ind w:left="110" w:right="742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buil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osts.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/passi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build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8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tage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ations.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0" w:right="609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distan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build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1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ware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diff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d.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building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dundan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36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still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rk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tabs>
          <w:tab w:pos="680" w:val="left"/>
        </w:tabs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3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.5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Sw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it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chov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er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,</w:t>
      </w:r>
      <w:r>
        <w:rPr>
          <w:rFonts w:ascii="Calibri" w:hAnsi="Calibri" w:cs="Calibri" w:eastAsia="Calibri"/>
          <w:sz w:val="28"/>
          <w:szCs w:val="28"/>
          <w:spacing w:val="-14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Fai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ov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an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Fai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bac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k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8" w:after="0" w:line="240" w:lineRule="auto"/>
        <w:ind w:left="110" w:right="614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anual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dundan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abou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auto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mate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anual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4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influ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ould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dundan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build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create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4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und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sti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mate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handl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very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oni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ze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mary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dundan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build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92" w:lineRule="exact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nd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ey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dundan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tay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mary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tem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ew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dundan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pgMar w:header="705" w:footer="576" w:top="2040" w:bottom="920" w:left="740" w:right="32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2" w:after="0" w:line="240" w:lineRule="auto"/>
        <w:ind w:left="110" w:right="-20"/>
        <w:jc w:val="left"/>
        <w:tabs>
          <w:tab w:pos="540" w:val="left"/>
        </w:tabs>
        <w:rPr>
          <w:rFonts w:ascii="Calibri" w:hAnsi="Calibri" w:cs="Calibri" w:eastAsia="Calibri"/>
          <w:sz w:val="31"/>
          <w:szCs w:val="31"/>
        </w:rPr>
      </w:pPr>
      <w:rPr/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4</w:t>
      </w:r>
      <w:r>
        <w:rPr>
          <w:rFonts w:ascii="Calibri" w:hAnsi="Calibri" w:cs="Calibri" w:eastAsia="Calibri"/>
          <w:sz w:val="31"/>
          <w:szCs w:val="31"/>
          <w:spacing w:val="-67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HA</w:t>
      </w:r>
      <w:r>
        <w:rPr>
          <w:rFonts w:ascii="Calibri" w:hAnsi="Calibri" w:cs="Calibri" w:eastAsia="Calibri"/>
          <w:sz w:val="31"/>
          <w:szCs w:val="31"/>
          <w:spacing w:val="0"/>
          <w:w w:val="34"/>
          <w:b/>
          <w:bCs/>
        </w:rPr>
        <w:t>-­</w:t>
      </w:r>
      <w:r>
        <w:rPr>
          <w:rFonts w:ascii="Calibri" w:hAnsi="Calibri" w:cs="Calibri" w:eastAsia="Calibri"/>
          <w:sz w:val="31"/>
          <w:szCs w:val="31"/>
          <w:spacing w:val="1"/>
          <w:w w:val="34"/>
          <w:b/>
          <w:bCs/>
        </w:rPr>
        <w:t>‐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u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n</w:t>
      </w:r>
      <w:r>
        <w:rPr>
          <w:rFonts w:ascii="Calibri" w:hAnsi="Calibri" w:cs="Calibri" w:eastAsia="Calibri"/>
          <w:sz w:val="31"/>
          <w:szCs w:val="31"/>
          <w:spacing w:val="0"/>
          <w:w w:val="102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4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31"/>
          <w:szCs w:val="31"/>
          <w:spacing w:val="11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h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13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3"/>
          <w:w w:val="100"/>
          <w:b/>
          <w:bCs/>
        </w:rPr>
        <w:t>M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yS</w:t>
      </w:r>
      <w:r>
        <w:rPr>
          <w:rFonts w:ascii="Calibri" w:hAnsi="Calibri" w:cs="Calibri" w:eastAsia="Calibri"/>
          <w:sz w:val="31"/>
          <w:szCs w:val="31"/>
          <w:spacing w:val="3"/>
          <w:w w:val="100"/>
          <w:b/>
          <w:bCs/>
        </w:rPr>
        <w:t>Q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22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r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v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0"/>
          <w:w w:val="102"/>
          <w:b/>
          <w:bCs/>
        </w:rPr>
        <w:t>r</w:t>
      </w:r>
      <w:r>
        <w:rPr>
          <w:rFonts w:ascii="Calibri" w:hAnsi="Calibri" w:cs="Calibri" w:eastAsia="Calibri"/>
          <w:sz w:val="31"/>
          <w:szCs w:val="31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diff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buildin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egme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Mainl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Middl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eware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tabs>
          <w:tab w:pos="540" w:val="left"/>
        </w:tabs>
        <w:rPr>
          <w:rFonts w:ascii="Calibri" w:hAnsi="Calibri" w:cs="Calibri" w:eastAsia="Calibri"/>
          <w:sz w:val="31"/>
          <w:szCs w:val="31"/>
        </w:rPr>
      </w:pPr>
      <w:rPr/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5</w:t>
      </w:r>
      <w:r>
        <w:rPr>
          <w:rFonts w:ascii="Calibri" w:hAnsi="Calibri" w:cs="Calibri" w:eastAsia="Calibri"/>
          <w:sz w:val="31"/>
          <w:szCs w:val="31"/>
          <w:spacing w:val="-67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H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12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u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28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b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31"/>
          <w:szCs w:val="31"/>
          <w:spacing w:val="19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31"/>
          <w:szCs w:val="31"/>
          <w:spacing w:val="11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3"/>
          <w:w w:val="100"/>
          <w:b/>
          <w:bCs/>
        </w:rPr>
        <w:t>M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Q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22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v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31"/>
          <w:szCs w:val="31"/>
          <w:spacing w:val="19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F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u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r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0"/>
          <w:w w:val="102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0"/>
          <w:w w:val="100"/>
        </w:rPr>
      </w:r>
    </w:p>
    <w:p>
      <w:pPr>
        <w:spacing w:before="10" w:after="0" w:line="240" w:lineRule="auto"/>
        <w:ind w:left="110" w:right="1179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we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976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apabiliti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dundan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will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tabs>
          <w:tab w:pos="680" w:val="left"/>
        </w:tabs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5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.1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My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Q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8"/>
          <w:szCs w:val="28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v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li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8" w:after="0" w:line="240" w:lineRule="auto"/>
        <w:ind w:left="110" w:right="81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649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create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dundan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cy,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ntation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unnin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”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71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41.967141pt;height:174.04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705" w:footer="576" w:top="2040" w:bottom="920" w:left="740" w:right="32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110" w:right="64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relay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I/O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3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ads.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ads)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itation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wever,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tateme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ast).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23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thod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tateme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R)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R).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1" w:lineRule="auto"/>
        <w:ind w:left="110" w:right="66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tup.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ould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happ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still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</w:p>
    <w:p>
      <w:pPr>
        <w:spacing w:before="0" w:after="0" w:line="291" w:lineRule="exact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tion</w:t>
      </w:r>
      <w:r>
        <w:rPr>
          <w:rFonts w:ascii="Calibri" w:hAnsi="Calibri" w:cs="Calibri" w:eastAsia="Calibri"/>
          <w:sz w:val="24"/>
          <w:szCs w:val="24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fil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its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lf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up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faul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t,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anual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ov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Standa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ation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ith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MySQL</w:t>
      </w:r>
      <w:r>
        <w:rPr>
          <w:rFonts w:ascii="Calibri" w:hAnsi="Calibri" w:cs="Calibri" w:eastAsia="Calibri"/>
          <w:sz w:val="24"/>
          <w:szCs w:val="24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85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ful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tups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should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ould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1.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onito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2.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upd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position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3.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4.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18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auto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anual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onito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mate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Monito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ould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ood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01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plann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should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9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make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pgMar w:header="705" w:footer="576" w:top="2040" w:bottom="920" w:left="740" w:right="32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110" w:right="61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still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ter'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anual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found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't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08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3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ould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03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4,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onfi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858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positions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position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705" w:footer="576" w:top="2040" w:bottom="800" w:left="740" w:right="320"/>
          <w:pgSz w:w="11900" w:h="16840"/>
        </w:sectPr>
      </w:pPr>
      <w:rPr/>
    </w:p>
    <w:p>
      <w:pPr>
        <w:spacing w:before="18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ynch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nous</w:t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79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9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I/O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Sour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  <w:cols w:num="2" w:equalWidth="0">
            <w:col w:w="2979" w:space="2632"/>
            <w:col w:w="5229"/>
          </w:cols>
        </w:sectPr>
      </w:pPr>
      <w:rPr/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8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36.43pt;margin-top:-91.164215pt;width:515.14pt;height:77.38pt;mso-position-horizontal-relative:page;mso-position-vertical-relative:paragraph;z-index:-1023" coordorigin="729,-1823" coordsize="10303,1548">
            <v:group style="position:absolute;left:734;top:-1817;width:10291;height:2" coordorigin="734,-1817" coordsize="10291,2">
              <v:shape style="position:absolute;left:734;top:-1817;width:10291;height:2" coordorigin="734,-1817" coordsize="10291,0" path="m734,-1817l11026,-1817e" filled="f" stroked="t" strokeweight=".580pt" strokecolor="#000000">
                <v:path arrowok="t"/>
              </v:shape>
            </v:group>
            <v:group style="position:absolute;left:739;top:-1813;width:2;height:1526" coordorigin="739,-1813" coordsize="2,1526">
              <v:shape style="position:absolute;left:739;top:-1813;width:2;height:1526" coordorigin="739,-1813" coordsize="0,1526" path="m739,-1813l739,-286e" filled="f" stroked="t" strokeweight=".580pt" strokecolor="#000000">
                <v:path arrowok="t"/>
              </v:shape>
            </v:group>
            <v:group style="position:absolute;left:734;top:-281;width:10291;height:2" coordorigin="734,-281" coordsize="10291,2">
              <v:shape style="position:absolute;left:734;top:-281;width:10291;height:2" coordorigin="734,-281" coordsize="10291,0" path="m734,-281l11026,-281e" filled="f" stroked="t" strokeweight=".580pt" strokecolor="#000000">
                <v:path arrowok="t"/>
              </v:shape>
            </v:group>
            <v:group style="position:absolute;left:5880;top:-1813;width:2;height:1526" coordorigin="5880,-1813" coordsize="2,1526">
              <v:shape style="position:absolute;left:5880;top:-1813;width:2;height:1526" coordorigin="5880,-1813" coordsize="0,1526" path="m5880,-1813l5880,-286e" filled="f" stroked="t" strokeweight=".580pt" strokecolor="#000000">
                <v:path arrowok="t"/>
              </v:shape>
            </v:group>
            <v:group style="position:absolute;left:11021;top:-1813;width:2;height:1526" coordorigin="11021,-1813" coordsize="2,1526">
              <v:shape style="position:absolute;left:11021;top:-1813;width:2;height:1526" coordorigin="11021,-1813" coordsize="0,1526" path="m11021,-1813l11021,-286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b/>
          <w:bCs/>
        </w:rPr>
        <w:t>Sem</w:t>
      </w:r>
      <w:r>
        <w:rPr>
          <w:rFonts w:ascii="Calibri" w:hAnsi="Calibri" w:cs="Calibri" w:eastAsia="Calibri"/>
          <w:sz w:val="24"/>
          <w:szCs w:val="24"/>
          <w:w w:val="99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w w:val="33"/>
          <w:b/>
          <w:bCs/>
        </w:rPr>
        <w:t>-­‐</w:t>
      </w:r>
      <w:r>
        <w:rPr>
          <w:rFonts w:ascii="Calibri" w:hAnsi="Calibri" w:cs="Calibri" w:eastAsia="Calibri"/>
          <w:sz w:val="24"/>
          <w:szCs w:val="24"/>
          <w:w w:val="99"/>
          <w:b/>
          <w:bCs/>
        </w:rPr>
        <w:t>Syn</w:t>
      </w:r>
      <w:r>
        <w:rPr>
          <w:rFonts w:ascii="Calibri" w:hAnsi="Calibri" w:cs="Calibri" w:eastAsia="Calibri"/>
          <w:sz w:val="24"/>
          <w:szCs w:val="24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w w:val="99"/>
          <w:b/>
          <w:bCs/>
        </w:rPr>
        <w:t>h</w:t>
      </w:r>
      <w:r>
        <w:rPr>
          <w:rFonts w:ascii="Calibri" w:hAnsi="Calibri" w:cs="Calibri" w:eastAsia="Calibri"/>
          <w:sz w:val="24"/>
          <w:szCs w:val="24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w w:val="99"/>
          <w:b/>
          <w:bCs/>
        </w:rPr>
        <w:t>onous</w:t>
      </w:r>
      <w:r>
        <w:rPr>
          <w:rFonts w:ascii="Calibri" w:hAnsi="Calibri" w:cs="Calibri" w:eastAsia="Calibri"/>
          <w:sz w:val="24"/>
          <w:szCs w:val="24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91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5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5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loadabl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679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ious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loosin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ntation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aff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sy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nchronous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“s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sy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nchron”.</w:t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7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onousl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until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I/O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flush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dundan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80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oid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aits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out.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arameter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should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onito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28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36.43pt;margin-top:43.775772pt;width:515.14pt;height:31.77999pt;mso-position-horizontal-relative:page;mso-position-vertical-relative:paragraph;z-index:-1022" coordorigin="729,876" coordsize="10303,636">
            <v:group style="position:absolute;left:734;top:881;width:10291;height:2" coordorigin="734,881" coordsize="10291,2">
              <v:shape style="position:absolute;left:734;top:881;width:10291;height:2" coordorigin="734,881" coordsize="10291,0" path="m734,881l11026,881e" filled="f" stroked="t" strokeweight=".57999pt" strokecolor="#000000">
                <v:path arrowok="t"/>
              </v:shape>
            </v:group>
            <v:group style="position:absolute;left:739;top:886;width:2;height:614" coordorigin="739,886" coordsize="2,614">
              <v:shape style="position:absolute;left:739;top:886;width:2;height:614" coordorigin="739,886" coordsize="0,614" path="m739,886l739,1501e" filled="f" stroked="t" strokeweight=".580pt" strokecolor="#000000">
                <v:path arrowok="t"/>
              </v:shape>
            </v:group>
            <v:group style="position:absolute;left:734;top:1505;width:10291;height:2" coordorigin="734,1505" coordsize="10291,2">
              <v:shape style="position:absolute;left:734;top:1505;width:10291;height:2" coordorigin="734,1505" coordsize="10291,0" path="m734,1505l11026,1505e" filled="f" stroked="t" strokeweight=".580pt" strokecolor="#000000">
                <v:path arrowok="t"/>
              </v:shape>
            </v:group>
            <v:group style="position:absolute;left:5880;top:886;width:2;height:614" coordorigin="5880,886" coordsize="2,614">
              <v:shape style="position:absolute;left:5880;top:886;width:2;height:614" coordorigin="5880,886" coordsize="0,614" path="m5880,886l5880,1501e" filled="f" stroked="t" strokeweight=".580pt" strokecolor="#000000">
                <v:path arrowok="t"/>
              </v:shape>
            </v:group>
            <v:group style="position:absolute;left:11021;top:886;width:2;height:614" coordorigin="11021,886" coordsize="2,614">
              <v:shape style="position:absolute;left:11021;top:886;width:2;height:614" coordorigin="11021,886" coordsize="0,614" path="m11021,886l11021,1501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diff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should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</w:sectPr>
      </w:pPr>
      <w:rPr/>
    </w:p>
    <w:p>
      <w:pPr>
        <w:spacing w:before="18" w:after="0" w:line="240" w:lineRule="auto"/>
        <w:ind w:left="470" w:right="-79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ynch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nous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1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I/O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  <w:cols w:num="2" w:equalWidth="0">
            <w:col w:w="2208" w:space="3402"/>
            <w:col w:w="523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pgMar w:header="705" w:footer="576" w:top="2040" w:bottom="800" w:left="740" w:right="320"/>
          <w:pgSz w:w="11900" w:h="16840"/>
        </w:sectPr>
      </w:pPr>
      <w:rPr/>
    </w:p>
    <w:p>
      <w:pPr>
        <w:spacing w:before="18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79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loss</w:t>
      </w:r>
    </w:p>
    <w:p>
      <w:pPr>
        <w:spacing w:before="18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Sour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  <w:cols w:num="2" w:equalWidth="0">
            <w:col w:w="2979" w:space="2632"/>
            <w:col w:w="5229"/>
          </w:cols>
        </w:sectPr>
      </w:pPr>
      <w:rPr/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8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36.43pt;margin-top:-60.684242pt;width:515.14pt;height:46.9pt;mso-position-horizontal-relative:page;mso-position-vertical-relative:paragraph;z-index:-1021" coordorigin="729,-1214" coordsize="10303,938">
            <v:group style="position:absolute;left:734;top:-1208;width:10291;height:2" coordorigin="734,-1208" coordsize="10291,2">
              <v:shape style="position:absolute;left:734;top:-1208;width:10291;height:2" coordorigin="734,-1208" coordsize="10291,0" path="m734,-1208l11026,-1208e" filled="f" stroked="t" strokeweight=".580pt" strokecolor="#000000">
                <v:path arrowok="t"/>
              </v:shape>
            </v:group>
            <v:group style="position:absolute;left:739;top:-1203;width:2;height:917" coordorigin="739,-1203" coordsize="2,917">
              <v:shape style="position:absolute;left:739;top:-1203;width:2;height:917" coordorigin="739,-1203" coordsize="0,917" path="m739,-1203l739,-286e" filled="f" stroked="t" strokeweight=".580pt" strokecolor="#000000">
                <v:path arrowok="t"/>
              </v:shape>
            </v:group>
            <v:group style="position:absolute;left:734;top:-281;width:10291;height:2" coordorigin="734,-281" coordsize="10291,2">
              <v:shape style="position:absolute;left:734;top:-281;width:10291;height:2" coordorigin="734,-281" coordsize="10291,0" path="m734,-281l11026,-281e" filled="f" stroked="t" strokeweight=".580pt" strokecolor="#000000">
                <v:path arrowok="t"/>
              </v:shape>
            </v:group>
            <v:group style="position:absolute;left:5880;top:-1203;width:2;height:917" coordorigin="5880,-1203" coordsize="2,917">
              <v:shape style="position:absolute;left:5880;top:-1203;width:2;height:917" coordorigin="5880,-1203" coordsize="0,917" path="m5880,-1203l5880,-286e" filled="f" stroked="t" strokeweight=".580pt" strokecolor="#000000">
                <v:path arrowok="t"/>
              </v:shape>
            </v:group>
            <v:group style="position:absolute;left:11021;top:-1203;width:2;height:917" coordorigin="11021,-1203" coordsize="2,917">
              <v:shape style="position:absolute;left:11021;top:-1203;width:2;height:917" coordorigin="11021,-1203" coordsize="0,917" path="m11021,-1203l11021,-286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Auto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ati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ver</w:t>
      </w:r>
      <w:r>
        <w:rPr>
          <w:rFonts w:ascii="Calibri" w:hAnsi="Calibri" w:cs="Calibri" w:eastAsia="Calibri"/>
          <w:sz w:val="24"/>
          <w:szCs w:val="24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ith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MHA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9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dundan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wever,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anuall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Mar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suppo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points.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Monito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3" w:lineRule="auto"/>
        <w:ind w:left="830" w:right="636" w:firstLine="-36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onization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ter'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still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onization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3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82.461138pt;height:138.450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34" w:after="0" w:line="240" w:lineRule="auto"/>
        <w:ind w:left="110" w:right="64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points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tegrate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onito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diff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acemaker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etect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ands.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should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0" w:right="715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arate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ould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unnin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mate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Monito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ultipl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ipts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every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ould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1.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etect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2.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3.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ter'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ntifi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4.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onsis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110" w:right="76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tage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ation)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xistin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onfi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0" w:right="645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36.43pt;margin-top:43.775795pt;width:515.14pt;height:77.62pt;mso-position-horizontal-relative:page;mso-position-vertical-relative:paragraph;z-index:-1020" coordorigin="729,876" coordsize="10303,1552">
            <v:group style="position:absolute;left:734;top:881;width:10291;height:2" coordorigin="734,881" coordsize="10291,2">
              <v:shape style="position:absolute;left:734;top:881;width:10291;height:2" coordorigin="734,881" coordsize="10291,0" path="m734,881l11026,881e" filled="f" stroked="t" strokeweight=".580pt" strokecolor="#000000">
                <v:path arrowok="t"/>
              </v:shape>
            </v:group>
            <v:group style="position:absolute;left:739;top:886;width:2;height:1531" coordorigin="739,886" coordsize="2,1531">
              <v:shape style="position:absolute;left:739;top:886;width:2;height:1531" coordorigin="739,886" coordsize="0,1531" path="m739,886l739,2417e" filled="f" stroked="t" strokeweight=".580pt" strokecolor="#000000">
                <v:path arrowok="t"/>
              </v:shape>
            </v:group>
            <v:group style="position:absolute;left:734;top:2422;width:10291;height:2" coordorigin="734,2422" coordsize="10291,2">
              <v:shape style="position:absolute;left:734;top:2422;width:10291;height:2" coordorigin="734,2422" coordsize="10291,0" path="m734,2422l11026,2422e" filled="f" stroked="t" strokeweight=".580pt" strokecolor="#000000">
                <v:path arrowok="t"/>
              </v:shape>
            </v:group>
            <v:group style="position:absolute;left:5880;top:886;width:2;height:1531" coordorigin="5880,886" coordsize="2,1531">
              <v:shape style="position:absolute;left:5880;top:886;width:2;height:1531" coordorigin="5880,886" coordsize="0,1531" path="m5880,886l5880,2417e" filled="f" stroked="t" strokeweight=".580pt" strokecolor="#000000">
                <v:path arrowok="t"/>
              </v:shape>
            </v:group>
            <v:group style="position:absolute;left:11021;top:886;width:2;height:1531" coordorigin="11021,886" coordsize="2,1531">
              <v:shape style="position:absolute;left:11021;top:886;width:2;height:1531" coordorigin="11021,886" coordsize="0,1531" path="m11021,886l11021,2417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lf.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MHA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tage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705" w:footer="576" w:top="2040" w:bottom="800" w:left="740" w:right="320"/>
          <w:pgSz w:w="11900" w:h="16840"/>
        </w:sectPr>
      </w:pPr>
      <w:rPr/>
    </w:p>
    <w:p>
      <w:pPr>
        <w:spacing w:before="18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ynch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nous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79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3" w:lineRule="auto"/>
        <w:ind w:left="360" w:right="1093" w:firstLine="-36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sy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nch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</w:p>
    <w:p>
      <w:pPr>
        <w:spacing w:before="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9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Sour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  <w:cols w:num="2" w:equalWidth="0">
            <w:col w:w="2649" w:space="2962"/>
            <w:col w:w="5229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110" w:right="-20"/>
        <w:jc w:val="left"/>
        <w:tabs>
          <w:tab w:pos="540" w:val="left"/>
        </w:tabs>
        <w:rPr>
          <w:rFonts w:ascii="Calibri" w:hAnsi="Calibri" w:cs="Calibri" w:eastAsia="Calibri"/>
          <w:sz w:val="31"/>
          <w:szCs w:val="31"/>
        </w:rPr>
      </w:pPr>
      <w:rPr/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6</w:t>
      </w:r>
      <w:r>
        <w:rPr>
          <w:rFonts w:ascii="Calibri" w:hAnsi="Calibri" w:cs="Calibri" w:eastAsia="Calibri"/>
          <w:sz w:val="31"/>
          <w:szCs w:val="31"/>
          <w:spacing w:val="-67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St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ra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g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0"/>
          <w:w w:val="34"/>
          <w:b/>
          <w:bCs/>
        </w:rPr>
        <w:t>-­</w:t>
      </w:r>
      <w:r>
        <w:rPr>
          <w:rFonts w:ascii="Calibri" w:hAnsi="Calibri" w:cs="Calibri" w:eastAsia="Calibri"/>
          <w:sz w:val="31"/>
          <w:szCs w:val="31"/>
          <w:spacing w:val="1"/>
          <w:w w:val="34"/>
          <w:b/>
          <w:bCs/>
        </w:rPr>
        <w:t>‐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bas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0"/>
          <w:w w:val="102"/>
          <w:b/>
          <w:bCs/>
        </w:rPr>
        <w:t>d</w:t>
      </w:r>
      <w:r>
        <w:rPr>
          <w:rFonts w:ascii="Calibri" w:hAnsi="Calibri" w:cs="Calibri" w:eastAsia="Calibri"/>
          <w:sz w:val="31"/>
          <w:szCs w:val="31"/>
          <w:spacing w:val="4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u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ons</w:t>
      </w:r>
      <w:r>
        <w:rPr>
          <w:rFonts w:ascii="Calibri" w:hAnsi="Calibri" w:cs="Calibri" w:eastAsia="Calibri"/>
          <w:sz w:val="31"/>
          <w:szCs w:val="31"/>
          <w:spacing w:val="0"/>
          <w:w w:val="10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229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</w:rPr>
        <w:t>Sto</w:t>
      </w:r>
      <w:r>
        <w:rPr>
          <w:rFonts w:ascii="Calibri" w:hAnsi="Calibri" w:cs="Calibri" w:eastAsia="Calibri"/>
          <w:sz w:val="24"/>
          <w:szCs w:val="24"/>
          <w:w w:val="99"/>
        </w:rPr>
        <w:t>rage</w:t>
      </w:r>
      <w:r>
        <w:rPr>
          <w:rFonts w:ascii="Calibri" w:hAnsi="Calibri" w:cs="Calibri" w:eastAsia="Calibri"/>
          <w:sz w:val="24"/>
          <w:szCs w:val="24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w w:val="99"/>
        </w:rPr>
        <w:t>e</w:t>
      </w:r>
      <w:r>
        <w:rPr>
          <w:rFonts w:ascii="Calibri" w:hAnsi="Calibri" w:cs="Calibri" w:eastAsia="Calibri"/>
          <w:sz w:val="24"/>
          <w:szCs w:val="24"/>
          <w:w w:val="100"/>
        </w:rPr>
        <w:t>d</w:t>
      </w:r>
      <w:r>
        <w:rPr>
          <w:rFonts w:ascii="Calibri" w:hAnsi="Calibri" w:cs="Calibri" w:eastAsia="Calibri"/>
          <w:sz w:val="24"/>
          <w:szCs w:val="2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ntation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®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tabs>
          <w:tab w:pos="680" w:val="left"/>
        </w:tabs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6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.1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Synchronou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-14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epl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cat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-12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usin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8"/>
          <w:szCs w:val="28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RBD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0" w:right="905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ck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distan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675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Linux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Hear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eat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ager,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Pacemaker,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stoppin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auto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073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Linux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IP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cond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30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4.800600pt;height:180.18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8" w:after="0" w:line="240" w:lineRule="auto"/>
        <w:ind w:left="110" w:right="83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mary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mary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ck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IP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passi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upd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unnin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ould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09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04.605982pt;height:179.82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240" w:lineRule="auto"/>
        <w:ind w:left="110" w:right="1043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passi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sqld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27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IP,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Hear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eat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1" w:lineRule="auto"/>
        <w:ind w:left="110" w:right="790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handl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standalon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ould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handl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care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mary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1.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Hear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eat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mary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2.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mary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705" w:footer="576" w:top="2040" w:bottom="760" w:left="740" w:right="32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3.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ew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mary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4.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auto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very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(InnoD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B®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5.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eck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AM®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6.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IP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dd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87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5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anual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auto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very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anual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639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auto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very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ful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tup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Pacemaker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should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1" w:lineRule="exact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36.43pt;margin-top:29.375771pt;width:515.14pt;height:92.02pt;mso-position-horizontal-relative:page;mso-position-vertical-relative:paragraph;z-index:-1019" coordorigin="729,588" coordsize="10303,1840">
            <v:group style="position:absolute;left:734;top:593;width:10291;height:2" coordorigin="734,593" coordsize="10291,2">
              <v:shape style="position:absolute;left:734;top:593;width:10291;height:2" coordorigin="734,593" coordsize="10291,0" path="m734,593l11026,593e" filled="f" stroked="t" strokeweight=".580pt" strokecolor="#000000">
                <v:path arrowok="t"/>
              </v:shape>
            </v:group>
            <v:group style="position:absolute;left:739;top:598;width:2;height:1819" coordorigin="739,598" coordsize="2,1819">
              <v:shape style="position:absolute;left:739;top:598;width:2;height:1819" coordorigin="739,598" coordsize="0,1819" path="m739,598l739,2417e" filled="f" stroked="t" strokeweight=".580pt" strokecolor="#000000">
                <v:path arrowok="t"/>
              </v:shape>
            </v:group>
            <v:group style="position:absolute;left:734;top:2422;width:10291;height:2" coordorigin="734,2422" coordsize="10291,2">
              <v:shape style="position:absolute;left:734;top:2422;width:10291;height:2" coordorigin="734,2422" coordsize="10291,0" path="m734,2422l11026,2422e" filled="f" stroked="t" strokeweight=".580pt" strokecolor="#000000">
                <v:path arrowok="t"/>
              </v:shape>
            </v:group>
            <v:group style="position:absolute;left:5880;top:598;width:2;height:1819" coordorigin="5880,598" coordsize="2,1819">
              <v:shape style="position:absolute;left:5880;top:598;width:2;height:1819" coordorigin="5880,598" coordsize="0,1819" path="m5880,598l5880,2417e" filled="f" stroked="t" strokeweight=".580pt" strokecolor="#000000">
                <v:path arrowok="t"/>
              </v:shape>
            </v:group>
            <v:group style="position:absolute;left:11021;top:598;width:2;height:1819" coordorigin="11021,598" coordsize="2,1819">
              <v:shape style="position:absolute;left:11021;top:598;width:2;height:1819" coordorigin="11021,598" coordsize="0,1819" path="m11021,598l11021,2417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suppo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Linux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®,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Linux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kern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2.6.33.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705" w:footer="576" w:top="2040" w:bottom="760" w:left="740" w:right="320"/>
          <w:pgSz w:w="11900" w:h="16840"/>
        </w:sectPr>
      </w:pPr>
      <w:rPr/>
    </w:p>
    <w:p>
      <w:pPr>
        <w:spacing w:before="18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Synchronous</w:t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830" w:right="-64" w:firstLine="-36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recover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8" w:after="0" w:line="240" w:lineRule="auto"/>
        <w:ind w:left="360" w:right="1006" w:firstLine="-36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(auto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very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recommen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ry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1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Sour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ware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  <w:cols w:num="2" w:equalWidth="0">
            <w:col w:w="4816" w:space="795"/>
            <w:col w:w="522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0" w:after="0" w:line="240" w:lineRule="auto"/>
        <w:ind w:left="110" w:right="-20"/>
        <w:jc w:val="left"/>
        <w:tabs>
          <w:tab w:pos="680" w:val="left"/>
        </w:tabs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6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.2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Share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8"/>
          <w:szCs w:val="28"/>
          <w:spacing w:val="-7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Storag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ust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0" w:right="105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usuall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Netw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Netw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Attac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S).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dundan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89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4.161926pt;height:205.92pt;mso-position-horizontal-relative:char;mso-position-vertical-relative:line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110" w:right="80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/passi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Linux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Hear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eat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Pacemaker</w:t>
      </w:r>
      <w:r>
        <w:rPr>
          <w:rFonts w:ascii="Calibri" w:hAnsi="Calibri" w:cs="Calibri" w:eastAsia="Calibri"/>
          <w:sz w:val="24"/>
          <w:szCs w:val="24"/>
          <w:spacing w:val="-1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create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®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onito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passi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node.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3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B®,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very,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passi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37"/>
        <w:jc w:val="both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Be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aware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AM;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should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should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influ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very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ount/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09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tage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ountin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64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should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1.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Hear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eat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2.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3.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4.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passi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5.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ew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6.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auto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very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(InnoD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7.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eck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M)</w:t>
      </w:r>
    </w:p>
    <w:p>
      <w:pPr>
        <w:spacing w:before="0" w:after="0" w:line="240" w:lineRule="auto"/>
        <w:ind w:left="47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8.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 </w:t>
      </w:r>
      <w:r>
        <w:rPr>
          <w:rFonts w:ascii="Calibri" w:hAnsi="Calibri" w:cs="Calibri" w:eastAsia="Calibri"/>
          <w:sz w:val="24"/>
          <w:szCs w:val="24"/>
          <w:spacing w:val="1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IP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dd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create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itations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ould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itations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3" w:lineRule="auto"/>
        <w:ind w:left="830" w:right="688" w:firstLine="-36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</w:p>
    <w:p>
      <w:pPr>
        <w:spacing w:before="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IX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suppo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off</w:t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36.429996pt;margin-top:29.825785pt;width:515.140010pt;height:92.25999pt;mso-position-horizontal-relative:page;mso-position-vertical-relative:paragraph;z-index:-1018" coordorigin="729,597" coordsize="10303,1845">
            <v:group style="position:absolute;left:734;top:602;width:10291;height:2" coordorigin="734,602" coordsize="10291,2">
              <v:shape style="position:absolute;left:734;top:602;width:10291;height:2" coordorigin="734,602" coordsize="10291,0" path="m734,602l11026,602e" filled="f" stroked="t" strokeweight=".580pt" strokecolor="#000000">
                <v:path arrowok="t"/>
              </v:shape>
            </v:group>
            <v:group style="position:absolute;left:739;top:607;width:2;height:1824" coordorigin="739,607" coordsize="2,1824">
              <v:shape style="position:absolute;left:739;top:607;width:2;height:1824" coordorigin="739,607" coordsize="0,1824" path="m739,607l739,2431e" filled="f" stroked="t" strokeweight=".580pt" strokecolor="#000000">
                <v:path arrowok="t"/>
              </v:shape>
            </v:group>
            <v:group style="position:absolute;left:734;top:2436;width:10291;height:2" coordorigin="734,2436" coordsize="10291,2">
              <v:shape style="position:absolute;left:734;top:2436;width:10291;height:2" coordorigin="734,2436" coordsize="10291,0" path="m734,2436l11026,2436e" filled="f" stroked="t" strokeweight=".58001pt" strokecolor="#000000">
                <v:path arrowok="t"/>
              </v:shape>
            </v:group>
            <v:group style="position:absolute;left:5880;top:607;width:2;height:1824" coordorigin="5880,607" coordsize="2,1824">
              <v:shape style="position:absolute;left:5880;top:607;width:2;height:1824" coordorigin="5880,607" coordsize="0,1824" path="m5880,607l5880,2431e" filled="f" stroked="t" strokeweight=".580pt" strokecolor="#000000">
                <v:path arrowok="t"/>
              </v:shape>
            </v:group>
            <v:group style="position:absolute;left:11021;top:607;width:2;height:1824" coordorigin="11021,607" coordsize="2,1824">
              <v:shape style="position:absolute;left:11021;top:607;width:2;height:1824" coordorigin="11021,607" coordsize="0,1824" path="m11021,607l11021,2431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DDL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LES</w:t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705" w:footer="576" w:top="2040" w:bottom="760" w:left="740" w:right="320"/>
          <w:pgSz w:w="11900" w:h="16840"/>
        </w:sectPr>
      </w:pPr>
      <w:rPr/>
    </w:p>
    <w:p>
      <w:pPr>
        <w:spacing w:before="18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d)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itations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3" w:lineRule="auto"/>
        <w:ind w:left="830" w:right="-64" w:firstLine="-36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recover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360" w:right="1006" w:firstLine="-36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(auto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very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recommen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ry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1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Exp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  <w:cols w:num="2" w:equalWidth="0">
            <w:col w:w="4816" w:space="795"/>
            <w:col w:w="5229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2" w:after="0" w:line="240" w:lineRule="auto"/>
        <w:ind w:left="110" w:right="-20"/>
        <w:jc w:val="left"/>
        <w:tabs>
          <w:tab w:pos="540" w:val="left"/>
        </w:tabs>
        <w:rPr>
          <w:rFonts w:ascii="Calibri" w:hAnsi="Calibri" w:cs="Calibri" w:eastAsia="Calibri"/>
          <w:sz w:val="31"/>
          <w:szCs w:val="31"/>
        </w:rPr>
      </w:pPr>
      <w:rPr/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7</w:t>
      </w:r>
      <w:r>
        <w:rPr>
          <w:rFonts w:ascii="Calibri" w:hAnsi="Calibri" w:cs="Calibri" w:eastAsia="Calibri"/>
          <w:sz w:val="31"/>
          <w:szCs w:val="31"/>
          <w:spacing w:val="-67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H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12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p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z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31"/>
          <w:szCs w:val="31"/>
          <w:spacing w:val="33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31"/>
          <w:szCs w:val="31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o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31"/>
          <w:szCs w:val="31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g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24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n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g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n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0"/>
          <w:w w:val="102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0"/>
          <w:w w:val="100"/>
        </w:rPr>
      </w:r>
    </w:p>
    <w:p>
      <w:pPr>
        <w:spacing w:before="5" w:after="0" w:line="240" w:lineRule="auto"/>
        <w:ind w:left="110" w:right="62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lf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build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solution.</w:t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1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abou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ndations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very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hni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itation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  </w:t>
      </w:r>
      <w:r>
        <w:rPr>
          <w:rFonts w:ascii="Calibri" w:hAnsi="Calibri" w:cs="Calibri" w:eastAsia="Calibri"/>
          <w:sz w:val="24"/>
          <w:szCs w:val="24"/>
          <w:spacing w:val="1"/>
          <w:w w:val="33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jus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ndation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influ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very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h.</w:t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0" w:right="-20"/>
        <w:jc w:val="left"/>
        <w:tabs>
          <w:tab w:pos="680" w:val="left"/>
        </w:tabs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7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.1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My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Q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®</w:t>
      </w:r>
      <w:r>
        <w:rPr>
          <w:rFonts w:ascii="Calibri" w:hAnsi="Calibri" w:cs="Calibri" w:eastAsia="Calibri"/>
          <w:sz w:val="28"/>
          <w:szCs w:val="28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8" w:after="0" w:line="240" w:lineRule="auto"/>
        <w:ind w:left="110" w:right="826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®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fulfills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nothin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full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tions.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onsists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SQL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ode</w:t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67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ludin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handl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SQL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izin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ayer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029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s)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build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handlin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  </w:t>
      </w:r>
      <w:r>
        <w:rPr>
          <w:rFonts w:ascii="Calibri" w:hAnsi="Calibri" w:cs="Calibri" w:eastAsia="Calibri"/>
          <w:sz w:val="24"/>
          <w:szCs w:val="24"/>
          <w:spacing w:val="1"/>
          <w:w w:val="33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sponsibl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dinatin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tions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recor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locking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3" w:lineRule="auto"/>
        <w:ind w:left="830" w:right="880" w:firstLine="-36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phas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every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dundantl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d.</w:t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665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cate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d.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ibution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dundan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28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onfi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ter;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spli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situations.</w:t>
      </w:r>
    </w:p>
    <w:p>
      <w:pPr>
        <w:jc w:val="left"/>
        <w:spacing w:after="0"/>
        <w:sectPr>
          <w:pgMar w:header="705" w:footer="576" w:top="2040" w:bottom="760" w:left="740" w:right="32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110" w:right="101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ultipl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20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nothin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full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Rollin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52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full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nothin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re,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88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25.791945pt;height:194.04pt;mso-position-horizontal-relative:char;mso-position-vertical-relative:line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240" w:lineRule="auto"/>
        <w:ind w:left="110" w:right="655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still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16"/>
        <w:jc w:val="left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36.43pt;margin-top:116.975784pt;width:515.14pt;height:62.26pt;mso-position-horizontal-relative:page;mso-position-vertical-relative:paragraph;z-index:-1017" coordorigin="729,2340" coordsize="10303,1245">
            <v:group style="position:absolute;left:734;top:2345;width:10291;height:2" coordorigin="734,2345" coordsize="10291,2">
              <v:shape style="position:absolute;left:734;top:2345;width:10291;height:2" coordorigin="734,2345" coordsize="10291,0" path="m734,2345l11026,2345e" filled="f" stroked="t" strokeweight=".580pt" strokecolor="#000000">
                <v:path arrowok="t"/>
              </v:shape>
            </v:group>
            <v:group style="position:absolute;left:739;top:2350;width:2;height:1224" coordorigin="739,2350" coordsize="2,1224">
              <v:shape style="position:absolute;left:739;top:2350;width:2;height:1224" coordorigin="739,2350" coordsize="0,1224" path="m739,2350l739,3574e" filled="f" stroked="t" strokeweight=".580pt" strokecolor="#000000">
                <v:path arrowok="t"/>
              </v:shape>
            </v:group>
            <v:group style="position:absolute;left:734;top:3579;width:10291;height:2" coordorigin="734,3579" coordsize="10291,2">
              <v:shape style="position:absolute;left:734;top:3579;width:10291;height:2" coordorigin="734,3579" coordsize="10291,0" path="m734,3579l11026,3579e" filled="f" stroked="t" strokeweight=".580pt" strokecolor="#000000">
                <v:path arrowok="t"/>
              </v:shape>
            </v:group>
            <v:group style="position:absolute;left:5880;top:2350;width:2;height:1224" coordorigin="5880,2350" coordsize="2,1224">
              <v:shape style="position:absolute;left:5880;top:2350;width:2;height:1224" coordorigin="5880,2350" coordsize="0,1224" path="m5880,2350l5880,3574e" filled="f" stroked="t" strokeweight=".580pt" strokecolor="#000000">
                <v:path arrowok="t"/>
              </v:shape>
            </v:group>
            <v:group style="position:absolute;left:11021;top:2350;width:2;height:1224" coordorigin="11021,2350" coordsize="2,1224">
              <v:shape style="position:absolute;left:11021;top:2350;width:2;height:1224" coordorigin="11021,2350" coordsize="0,1224" path="m11021,2350l11021,3574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erver;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titions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handlin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tition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holds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2;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sponsibl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tition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titions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1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build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full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re,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instantl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take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titions.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very,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ountin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705" w:footer="576" w:top="2040" w:bottom="760" w:left="740" w:right="320"/>
          <w:pgSz w:w="11900" w:h="16840"/>
        </w:sectPr>
      </w:pPr>
      <w:rPr/>
    </w:p>
    <w:p>
      <w:pPr>
        <w:spacing w:before="18" w:after="0" w:line="240" w:lineRule="auto"/>
        <w:ind w:left="470" w:right="-79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qui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d)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</w:t>
      </w:r>
      <w:r>
        <w:rPr>
          <w:rFonts w:ascii="Calibri" w:hAnsi="Calibri" w:cs="Calibri" w:eastAsia="Calibri"/>
          <w:sz w:val="24"/>
          <w:szCs w:val="24"/>
          <w:spacing w:val="-9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s)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onds</w:t>
      </w:r>
    </w:p>
    <w:p>
      <w:pPr>
        <w:spacing w:before="18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  <w:cols w:num="2" w:equalWidth="0">
            <w:col w:w="4530" w:space="1080"/>
            <w:col w:w="5230"/>
          </w:cols>
        </w:sectPr>
      </w:pPr>
      <w:rPr/>
    </w:p>
    <w:p>
      <w:pPr>
        <w:spacing w:before="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auto"/>
        <w:ind w:left="110" w:right="-20"/>
        <w:jc w:val="left"/>
        <w:tabs>
          <w:tab w:pos="540" w:val="left"/>
        </w:tabs>
        <w:rPr>
          <w:rFonts w:ascii="Calibri" w:hAnsi="Calibri" w:cs="Calibri" w:eastAsia="Calibri"/>
          <w:sz w:val="31"/>
          <w:szCs w:val="31"/>
        </w:rPr>
      </w:pPr>
      <w:rPr/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8</w:t>
      </w:r>
      <w:r>
        <w:rPr>
          <w:rFonts w:ascii="Calibri" w:hAnsi="Calibri" w:cs="Calibri" w:eastAsia="Calibri"/>
          <w:sz w:val="31"/>
          <w:szCs w:val="31"/>
          <w:spacing w:val="-67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31"/>
          <w:szCs w:val="31"/>
          <w:spacing w:val="2"/>
          <w:w w:val="100"/>
          <w:b/>
          <w:bCs/>
        </w:rPr>
        <w:t>H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12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3"/>
          <w:w w:val="102"/>
          <w:b/>
          <w:bCs/>
        </w:rPr>
        <w:t>M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i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d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d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l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w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a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r</w:t>
      </w:r>
      <w:r>
        <w:rPr>
          <w:rFonts w:ascii="Calibri" w:hAnsi="Calibri" w:cs="Calibri" w:eastAsia="Calibri"/>
          <w:sz w:val="31"/>
          <w:szCs w:val="31"/>
          <w:spacing w:val="0"/>
          <w:w w:val="102"/>
          <w:b/>
          <w:bCs/>
        </w:rPr>
        <w:t>e</w:t>
      </w:r>
      <w:r>
        <w:rPr>
          <w:rFonts w:ascii="Calibri" w:hAnsi="Calibri" w:cs="Calibri" w:eastAsia="Calibri"/>
          <w:sz w:val="31"/>
          <w:szCs w:val="31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0" w:after="0" w:line="240" w:lineRule="auto"/>
        <w:ind w:left="110" w:right="-20"/>
        <w:jc w:val="left"/>
        <w:tabs>
          <w:tab w:pos="680" w:val="left"/>
        </w:tabs>
        <w:rPr>
          <w:rFonts w:ascii="Calibri" w:hAnsi="Calibri" w:cs="Calibri" w:eastAsia="Calibri"/>
          <w:sz w:val="28"/>
          <w:szCs w:val="28"/>
        </w:rPr>
      </w:pPr>
      <w:rPr/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8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.1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Tungs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ten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®</w:t>
      </w:r>
      <w:r>
        <w:rPr>
          <w:rFonts w:ascii="Calibri" w:hAnsi="Calibri" w:cs="Calibri" w:eastAsia="Calibri"/>
          <w:sz w:val="28"/>
          <w:szCs w:val="28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Rep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li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ca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to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-12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an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8"/>
          <w:szCs w:val="28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Tungs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-10"/>
          <w:w w:val="100"/>
          <w:b/>
          <w:bCs/>
        </w:rPr>
        <w:t> 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p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8"/>
          <w:szCs w:val="28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8"/>
          <w:szCs w:val="28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8"/>
          <w:szCs w:val="28"/>
          <w:spacing w:val="0"/>
          <w:w w:val="100"/>
        </w:rPr>
      </w:r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0" w:right="1146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®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Continu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rce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tware,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2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®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nts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" w:after="0" w:line="240" w:lineRule="auto"/>
        <w:ind w:left="119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tup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0" w:after="0" w:line="293" w:lineRule="exact"/>
        <w:ind w:left="119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uto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mate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4"/>
          <w:szCs w:val="24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very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293" w:lineRule="exact"/>
        <w:ind w:left="119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Floatin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IP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add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ss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ageme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293" w:lineRule="exact"/>
        <w:ind w:left="119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Back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up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tegr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ation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2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4" w:after="0" w:line="240" w:lineRule="auto"/>
        <w:ind w:left="119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splittin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0" w:after="0" w:line="293" w:lineRule="exact"/>
        <w:ind w:left="119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ansp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ad</w:t>
      </w:r>
      <w:r>
        <w:rPr>
          <w:rFonts w:ascii="Calibri" w:hAnsi="Calibri" w:cs="Calibri" w:eastAsia="Calibri"/>
          <w:sz w:val="24"/>
          <w:szCs w:val="24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load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balan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0" w:after="0" w:line="293" w:lineRule="exact"/>
        <w:ind w:left="1190" w:right="-20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ate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cy</w:t>
      </w:r>
      <w:r>
        <w:rPr>
          <w:rFonts w:ascii="Calibri" w:hAnsi="Calibri" w:cs="Calibri" w:eastAsia="Calibri"/>
          <w:sz w:val="24"/>
          <w:szCs w:val="24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track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1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  <w:position w:val="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22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Continu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nal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nal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2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rce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cat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xists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host.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illus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flow:</w:t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621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52.372606pt;height:112.6125pt;mso-position-horizontal-relative:char;mso-position-vertical-relative:line" type="#_x0000_t75">
            <v:imagedata r:id="rId1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678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diff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ultipl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ntation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nifi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antl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ate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ultipl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databas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1597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suppo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diff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inds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tups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ke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/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ter,</w:t>
      </w:r>
      <w:r>
        <w:rPr>
          <w:rFonts w:ascii="Calibri" w:hAnsi="Calibri" w:cs="Calibri" w:eastAsia="Calibri"/>
          <w:sz w:val="24"/>
          <w:szCs w:val="24"/>
          <w:spacing w:val="-1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ulti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sou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tups.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886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lobal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lobal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lobal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make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</w:t>
      </w:r>
    </w:p>
    <w:p>
      <w:pPr>
        <w:jc w:val="left"/>
        <w:spacing w:after="0"/>
        <w:sectPr>
          <w:pgMar w:header="705" w:footer="576" w:top="2040" w:bottom="760" w:left="740" w:right="320"/>
          <w:pgSz w:w="11900" w:h="16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110" w:right="808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etwee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ary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still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,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ultipl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s.</w:t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0" w:right="715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odu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should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buildin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Get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auto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mate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floatin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IP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suppo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age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ack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up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proc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36.43pt;margin-top:30.075804pt;width:515.14pt;height:92.74pt;mso-position-horizontal-relative:page;mso-position-vertical-relative:paragraph;z-index:-1016" coordorigin="729,602" coordsize="10303,1855">
            <v:group style="position:absolute;left:734;top:607;width:10291;height:2" coordorigin="734,607" coordsize="10291,2">
              <v:shape style="position:absolute;left:734;top:607;width:10291;height:2" coordorigin="734,607" coordsize="10291,0" path="m734,607l11026,607e" filled="f" stroked="t" strokeweight=".580pt" strokecolor="#000000">
                <v:path arrowok="t"/>
              </v:shape>
            </v:group>
            <v:group style="position:absolute;left:739;top:612;width:2;height:1834" coordorigin="739,612" coordsize="2,1834">
              <v:shape style="position:absolute;left:739;top:612;width:2;height:1834" coordorigin="739,612" coordsize="0,1834" path="m739,612l739,2446e" filled="f" stroked="t" strokeweight=".580pt" strokecolor="#000000">
                <v:path arrowok="t"/>
              </v:shape>
            </v:group>
            <v:group style="position:absolute;left:734;top:2451;width:10291;height:2" coordorigin="734,2451" coordsize="10291,2">
              <v:shape style="position:absolute;left:734;top:2451;width:10291;height:2" coordorigin="734,2451" coordsize="10291,0" path="m734,2451l11026,2451e" filled="f" stroked="t" strokeweight=".580pt" strokecolor="#000000">
                <v:path arrowok="t"/>
              </v:shape>
            </v:group>
            <v:group style="position:absolute;left:5880;top:612;width:2;height:1834" coordorigin="5880,612" coordsize="2,1834">
              <v:shape style="position:absolute;left:5880;top:612;width:2;height:1834" coordorigin="5880,612" coordsize="0,1834" path="m5880,612l5880,2446e" filled="f" stroked="t" strokeweight=".580pt" strokecolor="#000000">
                <v:path arrowok="t"/>
              </v:shape>
            </v:group>
            <v:group style="position:absolute;left:11021;top:612;width:2;height:1834" coordorigin="11021,612" coordsize="2,1834">
              <v:shape style="position:absolute;left:11021;top:612;width:2;height:1834" coordorigin="11021,612" coordsize="0,1834" path="m11021,612l11021,2446e" filled="f" stroked="t" strokeweight=".580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issin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jc w:val="left"/>
        <w:spacing w:after="0"/>
        <w:sectPr>
          <w:pgMar w:header="705" w:footer="576" w:top="2040" w:bottom="760" w:left="740" w:right="320"/>
          <w:pgSz w:w="11900" w:h="16840"/>
        </w:sectPr>
      </w:pPr>
      <w:rPr/>
    </w:p>
    <w:p>
      <w:pPr>
        <w:spacing w:before="18" w:after="0" w:line="240" w:lineRule="auto"/>
        <w:ind w:left="470" w:right="-79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(Tun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standb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8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possibl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e,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</w:p>
    <w:p>
      <w:pPr>
        <w:spacing w:before="1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lobal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IDs</w:t>
      </w:r>
    </w:p>
    <w:p>
      <w:pPr>
        <w:spacing w:before="9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ulti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ation</w:t>
      </w:r>
    </w:p>
    <w:p>
      <w:pPr>
        <w:spacing w:before="1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</w:p>
    <w:p>
      <w:pPr>
        <w:spacing w:before="14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ulti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right="-20"/>
        <w:jc w:val="left"/>
        <w:tabs>
          <w:tab w:pos="36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tiall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  <w:cols w:num="2" w:equalWidth="0">
            <w:col w:w="4357" w:space="1253"/>
            <w:col w:w="5230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2" w:after="0" w:line="240" w:lineRule="auto"/>
        <w:ind w:left="110" w:right="-20"/>
        <w:jc w:val="left"/>
        <w:tabs>
          <w:tab w:pos="540" w:val="left"/>
        </w:tabs>
        <w:rPr>
          <w:rFonts w:ascii="Calibri" w:hAnsi="Calibri" w:cs="Calibri" w:eastAsia="Calibri"/>
          <w:sz w:val="31"/>
          <w:szCs w:val="31"/>
        </w:rPr>
      </w:pPr>
      <w:rPr/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>9</w:t>
      </w:r>
      <w:r>
        <w:rPr>
          <w:rFonts w:ascii="Calibri" w:hAnsi="Calibri" w:cs="Calibri" w:eastAsia="Calibri"/>
          <w:sz w:val="31"/>
          <w:szCs w:val="31"/>
          <w:spacing w:val="-67"/>
          <w:w w:val="100"/>
          <w:b/>
          <w:bCs/>
        </w:rPr>
        <w:t> </w:t>
      </w:r>
      <w:r>
        <w:rPr>
          <w:rFonts w:ascii="Calibri" w:hAnsi="Calibri" w:cs="Calibri" w:eastAsia="Calibri"/>
          <w:sz w:val="31"/>
          <w:szCs w:val="31"/>
          <w:spacing w:val="0"/>
          <w:w w:val="100"/>
          <w:b/>
          <w:bCs/>
        </w:rPr>
        <w:tab/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S</w:t>
      </w:r>
      <w:r>
        <w:rPr>
          <w:rFonts w:ascii="Calibri" w:hAnsi="Calibri" w:cs="Calibri" w:eastAsia="Calibri"/>
          <w:sz w:val="31"/>
          <w:szCs w:val="31"/>
          <w:spacing w:val="2"/>
          <w:w w:val="102"/>
          <w:b/>
          <w:bCs/>
        </w:rPr>
        <w:t>u</w:t>
      </w:r>
      <w:r>
        <w:rPr>
          <w:rFonts w:ascii="Calibri" w:hAnsi="Calibri" w:cs="Calibri" w:eastAsia="Calibri"/>
          <w:sz w:val="31"/>
          <w:szCs w:val="31"/>
          <w:spacing w:val="3"/>
          <w:w w:val="102"/>
          <w:b/>
          <w:bCs/>
        </w:rPr>
        <w:t>m</w:t>
      </w:r>
      <w:r>
        <w:rPr>
          <w:rFonts w:ascii="Calibri" w:hAnsi="Calibri" w:cs="Calibri" w:eastAsia="Calibri"/>
          <w:sz w:val="31"/>
          <w:szCs w:val="31"/>
          <w:spacing w:val="3"/>
          <w:w w:val="102"/>
          <w:b/>
          <w:bCs/>
        </w:rPr>
        <w:t>m</w:t>
      </w:r>
      <w:r>
        <w:rPr>
          <w:rFonts w:ascii="Calibri" w:hAnsi="Calibri" w:cs="Calibri" w:eastAsia="Calibri"/>
          <w:sz w:val="31"/>
          <w:szCs w:val="31"/>
          <w:spacing w:val="1"/>
          <w:w w:val="102"/>
          <w:b/>
          <w:bCs/>
        </w:rPr>
        <w:t>ary</w:t>
      </w:r>
      <w:r>
        <w:rPr>
          <w:rFonts w:ascii="Calibri" w:hAnsi="Calibri" w:cs="Calibri" w:eastAsia="Calibri"/>
          <w:sz w:val="31"/>
          <w:szCs w:val="31"/>
          <w:spacing w:val="0"/>
          <w:w w:val="100"/>
        </w:rPr>
      </w:r>
    </w:p>
    <w:p>
      <w:pPr>
        <w:spacing w:before="5" w:after="0" w:line="240" w:lineRule="auto"/>
        <w:ind w:left="110" w:right="1421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ood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tart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ze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diff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ison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t.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follo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inantl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saf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ss</w:t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influ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rage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33"/>
        </w:rPr>
        <w:t>-­‐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(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anual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auto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)</w:t>
      </w:r>
    </w:p>
    <w:p>
      <w:pPr>
        <w:spacing w:before="14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470" w:right="-20"/>
        <w:jc w:val="left"/>
        <w:tabs>
          <w:tab w:pos="82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420" w:bottom="280" w:left="740" w:right="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8.599997" w:type="dxa"/>
      </w:tblPr>
      <w:tblGrid/>
      <w:tr>
        <w:trPr>
          <w:trHeight w:val="557" w:hRule="exact"/>
        </w:trPr>
        <w:tc>
          <w:tcPr>
            <w:tcW w:w="1465" w:type="dxa"/>
            <w:tcBorders>
              <w:top w:val="single" w:sz="8.48" w:space="0" w:color="4F81BD"/>
              <w:bottom w:val="single" w:sz="8.48" w:space="0" w:color="4F81BD"/>
              <w:left w:val="single" w:sz="8.48" w:space="0" w:color="4F81BD"/>
              <w:right w:val="nil" w:sz="6" w:space="0" w:color="auto"/>
            </w:tcBorders>
            <w:shd w:val="clear" w:color="auto" w:fill="4F81BD"/>
          </w:tcPr>
          <w:p>
            <w:pPr/>
            <w:rPr/>
          </w:p>
        </w:tc>
        <w:tc>
          <w:tcPr>
            <w:tcW w:w="1361" w:type="dxa"/>
            <w:tcBorders>
              <w:top w:val="single" w:sz="8.48" w:space="0" w:color="4F81BD"/>
              <w:bottom w:val="single" w:sz="8.48" w:space="0" w:color="4F81BD"/>
              <w:left w:val="nil" w:sz="6" w:space="0" w:color="auto"/>
              <w:right w:val="nil" w:sz="6" w:space="0" w:color="auto"/>
            </w:tcBorders>
            <w:shd w:val="clear" w:color="auto" w:fill="4F81BD"/>
          </w:tcPr>
          <w:p>
            <w:pPr>
              <w:spacing w:before="5" w:after="0" w:line="251" w:lineRule="auto"/>
              <w:ind w:left="114" w:right="163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3"/>
                <w:w w:val="102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1"/>
                <w:szCs w:val="21"/>
                <w:spacing w:val="3"/>
                <w:w w:val="102"/>
                <w:b/>
                <w:bCs/>
              </w:rPr>
              <w:t>Q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Re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p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187" w:type="dxa"/>
            <w:tcBorders>
              <w:top w:val="single" w:sz="8.48" w:space="0" w:color="4F81BD"/>
              <w:bottom w:val="single" w:sz="8.48" w:space="0" w:color="4F81BD"/>
              <w:left w:val="nil" w:sz="6" w:space="0" w:color="auto"/>
              <w:right w:val="nil" w:sz="6" w:space="0" w:color="auto"/>
            </w:tcBorders>
            <w:shd w:val="clear" w:color="auto" w:fill="4F81BD"/>
          </w:tcPr>
          <w:p>
            <w:pPr>
              <w:spacing w:before="5" w:after="0" w:line="240" w:lineRule="auto"/>
              <w:ind w:left="221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3"/>
                <w:w w:val="102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H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659" w:type="dxa"/>
            <w:tcBorders>
              <w:top w:val="single" w:sz="8.48" w:space="0" w:color="4F81BD"/>
              <w:bottom w:val="single" w:sz="8.48" w:space="0" w:color="4F81BD"/>
              <w:left w:val="nil" w:sz="6" w:space="0" w:color="auto"/>
              <w:right w:val="nil" w:sz="6" w:space="0" w:color="auto"/>
            </w:tcBorders>
            <w:shd w:val="clear" w:color="auto" w:fill="4F81BD"/>
          </w:tcPr>
          <w:p>
            <w:pPr>
              <w:spacing w:before="5" w:after="0" w:line="240" w:lineRule="auto"/>
              <w:ind w:left="503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Tungs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en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single" w:sz="8.48" w:space="0" w:color="4F81BD"/>
              <w:bottom w:val="single" w:sz="8.48" w:space="0" w:color="4F81BD"/>
              <w:left w:val="nil" w:sz="6" w:space="0" w:color="auto"/>
              <w:right w:val="nil" w:sz="6" w:space="0" w:color="auto"/>
            </w:tcBorders>
            <w:shd w:val="clear" w:color="auto" w:fill="4F81BD"/>
          </w:tcPr>
          <w:p>
            <w:pPr>
              <w:spacing w:before="5" w:after="0" w:line="240" w:lineRule="auto"/>
              <w:ind w:left="313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3"/>
                <w:w w:val="102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529" w:type="dxa"/>
            <w:tcBorders>
              <w:top w:val="single" w:sz="8.48" w:space="0" w:color="4F81BD"/>
              <w:bottom w:val="single" w:sz="8.48" w:space="0" w:color="4F81BD"/>
              <w:left w:val="nil" w:sz="6" w:space="0" w:color="auto"/>
              <w:right w:val="nil" w:sz="6" w:space="0" w:color="auto"/>
            </w:tcBorders>
            <w:shd w:val="clear" w:color="auto" w:fill="4F81BD"/>
          </w:tcPr>
          <w:p>
            <w:pPr>
              <w:spacing w:before="5" w:after="0" w:line="240" w:lineRule="auto"/>
              <w:ind w:left="471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Shar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  <w:p>
            <w:pPr>
              <w:spacing w:before="12" w:after="0" w:line="240" w:lineRule="auto"/>
              <w:ind w:left="471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er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single" w:sz="8.48" w:space="0" w:color="4F81BD"/>
              <w:bottom w:val="single" w:sz="8.48" w:space="0" w:color="4F81BD"/>
              <w:left w:val="nil" w:sz="6" w:space="0" w:color="auto"/>
              <w:right w:val="single" w:sz="8.48" w:space="0" w:color="4F81BD"/>
            </w:tcBorders>
            <w:shd w:val="clear" w:color="auto" w:fill="4F81BD"/>
          </w:tcPr>
          <w:p>
            <w:pPr>
              <w:spacing w:before="5" w:after="0" w:line="251" w:lineRule="auto"/>
              <w:ind w:left="416" w:right="647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3"/>
                <w:w w:val="102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1"/>
                <w:szCs w:val="21"/>
                <w:spacing w:val="3"/>
                <w:w w:val="102"/>
                <w:b/>
                <w:bCs/>
              </w:rPr>
              <w:t>Q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er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465" w:type="dxa"/>
            <w:tcBorders>
              <w:top w:val="single" w:sz="8.48" w:space="0" w:color="4F81BD"/>
              <w:bottom w:val="nil" w:sz="6" w:space="0" w:color="auto"/>
              <w:left w:val="single" w:sz="8.48" w:space="0" w:color="4F81BD"/>
              <w:right w:val="nil" w:sz="6" w:space="0" w:color="auto"/>
            </w:tcBorders>
          </w:tcPr>
          <w:p>
            <w:pPr>
              <w:spacing w:before="5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0"/>
                <w:b/>
                <w:bCs/>
              </w:rPr>
              <w:t>100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b/>
                <w:bCs/>
              </w:rPr>
              <w:t>%</w:t>
            </w:r>
            <w:r>
              <w:rPr>
                <w:rFonts w:ascii="Calibri" w:hAnsi="Calibri" w:cs="Calibri" w:eastAsia="Calibri"/>
                <w:sz w:val="21"/>
                <w:szCs w:val="21"/>
                <w:spacing w:val="14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spacing w:val="3"/>
                <w:w w:val="102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61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14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FF0000"/>
                <w:spacing w:val="0"/>
                <w:w w:val="61"/>
                <w:position w:val="-2"/>
              </w:rPr>
              <w:t>✘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187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221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FF0000"/>
                <w:spacing w:val="0"/>
                <w:w w:val="61"/>
                <w:position w:val="-2"/>
              </w:rPr>
              <w:t>✘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9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503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FF0000"/>
                <w:spacing w:val="0"/>
                <w:w w:val="61"/>
                <w:position w:val="-2"/>
              </w:rPr>
              <w:t>✘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06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313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008000"/>
                <w:spacing w:val="0"/>
                <w:w w:val="61"/>
                <w:position w:val="-2"/>
              </w:rPr>
              <w:t>✔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529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471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008000"/>
                <w:spacing w:val="0"/>
                <w:w w:val="61"/>
                <w:position w:val="-2"/>
              </w:rPr>
              <w:t>✔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74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single" w:sz="8.48" w:space="0" w:color="4F81BD"/>
            </w:tcBorders>
          </w:tcPr>
          <w:p>
            <w:pPr>
              <w:spacing w:before="0" w:after="0" w:line="230" w:lineRule="exact"/>
              <w:ind w:left="416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008000"/>
                <w:spacing w:val="0"/>
                <w:w w:val="61"/>
                <w:position w:val="-2"/>
              </w:rPr>
              <w:t>✔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77" w:hRule="exact"/>
        </w:trPr>
        <w:tc>
          <w:tcPr>
            <w:tcW w:w="1465" w:type="dxa"/>
            <w:tcBorders>
              <w:top w:val="nil" w:sz="6" w:space="0" w:color="auto"/>
              <w:bottom w:val="single" w:sz="8.48" w:space="0" w:color="4F81BD"/>
              <w:left w:val="single" w:sz="8.48" w:space="0" w:color="4F81BD"/>
              <w:right w:val="nil" w:sz="6" w:space="0" w:color="auto"/>
            </w:tcBorders>
          </w:tcPr>
          <w:p>
            <w:pPr>
              <w:spacing w:before="0" w:after="0" w:line="251" w:lineRule="exact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Sa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position w:val="0"/>
              </w:rPr>
            </w:r>
          </w:p>
        </w:tc>
        <w:tc>
          <w:tcPr>
            <w:tcW w:w="1361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87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59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06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29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74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single" w:sz="8.48" w:space="0" w:color="4F81BD"/>
            </w:tcBorders>
          </w:tcPr>
          <w:p>
            <w:pPr/>
            <w:rPr/>
          </w:p>
        </w:tc>
      </w:tr>
      <w:tr>
        <w:trPr>
          <w:trHeight w:val="279" w:hRule="exact"/>
        </w:trPr>
        <w:tc>
          <w:tcPr>
            <w:tcW w:w="1465" w:type="dxa"/>
            <w:tcBorders>
              <w:top w:val="single" w:sz="8.48" w:space="0" w:color="4F81BD"/>
              <w:bottom w:val="nil" w:sz="6" w:space="0" w:color="auto"/>
              <w:left w:val="single" w:sz="8.48" w:space="0" w:color="4F81BD"/>
              <w:right w:val="nil" w:sz="6" w:space="0" w:color="auto"/>
            </w:tcBorders>
          </w:tcPr>
          <w:p>
            <w:pPr>
              <w:spacing w:before="5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1"/>
                <w:szCs w:val="21"/>
                <w:spacing w:val="8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g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61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14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008000"/>
                <w:spacing w:val="0"/>
                <w:w w:val="61"/>
                <w:position w:val="-2"/>
              </w:rPr>
              <w:t>✔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187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221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008000"/>
                <w:spacing w:val="0"/>
                <w:w w:val="61"/>
                <w:position w:val="-2"/>
              </w:rPr>
              <w:t>✔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9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503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008000"/>
                <w:spacing w:val="0"/>
                <w:w w:val="61"/>
                <w:position w:val="-2"/>
              </w:rPr>
              <w:t>✔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06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313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FF0000"/>
                <w:spacing w:val="0"/>
                <w:w w:val="61"/>
                <w:position w:val="-2"/>
              </w:rPr>
              <w:t>✘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529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471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FF0000"/>
                <w:spacing w:val="0"/>
                <w:w w:val="61"/>
                <w:position w:val="-2"/>
              </w:rPr>
              <w:t>✘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74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single" w:sz="8.48" w:space="0" w:color="4F81BD"/>
            </w:tcBorders>
          </w:tcPr>
          <w:p>
            <w:pPr>
              <w:spacing w:before="0" w:after="0" w:line="230" w:lineRule="exact"/>
              <w:ind w:left="416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FF0000"/>
                <w:spacing w:val="0"/>
                <w:w w:val="61"/>
                <w:position w:val="-2"/>
              </w:rPr>
              <w:t>✘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77" w:hRule="exact"/>
        </w:trPr>
        <w:tc>
          <w:tcPr>
            <w:tcW w:w="1465" w:type="dxa"/>
            <w:tcBorders>
              <w:top w:val="nil" w:sz="6" w:space="0" w:color="auto"/>
              <w:bottom w:val="single" w:sz="8.48" w:space="0" w:color="4F81BD"/>
              <w:left w:val="single" w:sz="8.48" w:space="0" w:color="4F81BD"/>
              <w:right w:val="nil" w:sz="6" w:space="0" w:color="auto"/>
            </w:tcBorders>
          </w:tcPr>
          <w:p>
            <w:pPr>
              <w:spacing w:before="0" w:after="0" w:line="251" w:lineRule="exact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Eng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position w:val="0"/>
              </w:rPr>
            </w:r>
          </w:p>
        </w:tc>
        <w:tc>
          <w:tcPr>
            <w:tcW w:w="1361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87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59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06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29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74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single" w:sz="8.48" w:space="0" w:color="4F81BD"/>
            </w:tcBorders>
          </w:tcPr>
          <w:p>
            <w:pPr/>
            <w:rPr/>
          </w:p>
        </w:tc>
      </w:tr>
      <w:tr>
        <w:trPr>
          <w:trHeight w:val="279" w:hRule="exact"/>
        </w:trPr>
        <w:tc>
          <w:tcPr>
            <w:tcW w:w="1465" w:type="dxa"/>
            <w:tcBorders>
              <w:top w:val="single" w:sz="8.48" w:space="0" w:color="4F81BD"/>
              <w:bottom w:val="nil" w:sz="6" w:space="0" w:color="auto"/>
              <w:left w:val="single" w:sz="8.48" w:space="0" w:color="4F81BD"/>
              <w:right w:val="nil" w:sz="6" w:space="0" w:color="auto"/>
            </w:tcBorders>
          </w:tcPr>
          <w:p>
            <w:pPr>
              <w:spacing w:before="5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Au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1"/>
                <w:szCs w:val="21"/>
                <w:spacing w:val="3"/>
                <w:w w:val="102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61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114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FF0000"/>
                <w:spacing w:val="0"/>
                <w:w w:val="61"/>
                <w:position w:val="-2"/>
              </w:rPr>
              <w:t>✘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187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221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008000"/>
                <w:spacing w:val="0"/>
                <w:w w:val="61"/>
                <w:position w:val="-2"/>
              </w:rPr>
              <w:t>✔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659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503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008000"/>
                <w:spacing w:val="0"/>
                <w:w w:val="61"/>
                <w:position w:val="-2"/>
              </w:rPr>
              <w:t>✔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306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313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008000"/>
                <w:spacing w:val="0"/>
                <w:w w:val="61"/>
                <w:position w:val="-2"/>
              </w:rPr>
              <w:t>✔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529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30" w:lineRule="exact"/>
              <w:ind w:left="471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FF0000"/>
                <w:spacing w:val="0"/>
                <w:w w:val="61"/>
                <w:position w:val="-2"/>
              </w:rPr>
              <w:t>✘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  <w:tc>
          <w:tcPr>
            <w:tcW w:w="1774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single" w:sz="8.48" w:space="0" w:color="4F81BD"/>
            </w:tcBorders>
          </w:tcPr>
          <w:p>
            <w:pPr>
              <w:spacing w:before="0" w:after="0" w:line="230" w:lineRule="exact"/>
              <w:ind w:left="416" w:right="-20"/>
              <w:jc w:val="left"/>
              <w:rPr>
                <w:rFonts w:ascii="MS Gothic" w:hAnsi="MS Gothic" w:cs="MS Gothic" w:eastAsia="MS Gothic"/>
                <w:sz w:val="21"/>
                <w:szCs w:val="21"/>
              </w:rPr>
            </w:pPr>
            <w:rPr/>
            <w:r>
              <w:rPr>
                <w:rFonts w:ascii="MS Gothic" w:hAnsi="MS Gothic" w:cs="MS Gothic" w:eastAsia="MS Gothic"/>
                <w:sz w:val="21"/>
                <w:szCs w:val="21"/>
                <w:color w:val="008000"/>
                <w:spacing w:val="0"/>
                <w:w w:val="61"/>
                <w:position w:val="-2"/>
              </w:rPr>
              <w:t>✔</w:t>
            </w:r>
            <w:r>
              <w:rPr>
                <w:rFonts w:ascii="MS Gothic" w:hAnsi="MS Gothic" w:cs="MS Gothic" w:eastAsia="MS Gothic"/>
                <w:sz w:val="21"/>
                <w:szCs w:val="21"/>
                <w:color w:val="000000"/>
                <w:spacing w:val="0"/>
                <w:w w:val="100"/>
                <w:position w:val="0"/>
              </w:rPr>
            </w:r>
          </w:p>
        </w:tc>
      </w:tr>
      <w:tr>
        <w:trPr>
          <w:trHeight w:val="277" w:hRule="exact"/>
        </w:trPr>
        <w:tc>
          <w:tcPr>
            <w:tcW w:w="1465" w:type="dxa"/>
            <w:tcBorders>
              <w:top w:val="nil" w:sz="6" w:space="0" w:color="auto"/>
              <w:bottom w:val="single" w:sz="8.48" w:space="0" w:color="4F81BD"/>
              <w:left w:val="single" w:sz="8.48" w:space="0" w:color="4F81BD"/>
              <w:right w:val="nil" w:sz="6" w:space="0" w:color="auto"/>
            </w:tcBorders>
          </w:tcPr>
          <w:p>
            <w:pPr>
              <w:spacing w:before="0" w:after="0" w:line="251" w:lineRule="exact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Fa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ove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position w:val="0"/>
              </w:rPr>
            </w:r>
          </w:p>
        </w:tc>
        <w:tc>
          <w:tcPr>
            <w:tcW w:w="1361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87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59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06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29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74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single" w:sz="8.48" w:space="0" w:color="4F81BD"/>
            </w:tcBorders>
          </w:tcPr>
          <w:p>
            <w:pPr/>
            <w:rPr/>
          </w:p>
        </w:tc>
      </w:tr>
      <w:tr>
        <w:trPr>
          <w:trHeight w:val="279" w:hRule="exact"/>
        </w:trPr>
        <w:tc>
          <w:tcPr>
            <w:tcW w:w="1465" w:type="dxa"/>
            <w:tcBorders>
              <w:top w:val="single" w:sz="8.48" w:space="0" w:color="4F81BD"/>
              <w:bottom w:val="nil" w:sz="6" w:space="0" w:color="auto"/>
              <w:left w:val="single" w:sz="8.48" w:space="0" w:color="4F81BD"/>
              <w:right w:val="nil" w:sz="6" w:space="0" w:color="auto"/>
            </w:tcBorders>
          </w:tcPr>
          <w:p>
            <w:pPr>
              <w:spacing w:before="5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Pe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1"/>
                <w:szCs w:val="21"/>
                <w:spacing w:val="3"/>
                <w:w w:val="102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61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114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187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221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659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503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313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</w:rPr>
              <w:t>***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529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" w:after="0" w:line="240" w:lineRule="auto"/>
              <w:ind w:left="471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34"/>
              </w:rPr>
              <w:t>-­‐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single" w:sz="8.48" w:space="0" w:color="4F81BD"/>
            </w:tcBorders>
          </w:tcPr>
          <w:p>
            <w:pPr>
              <w:spacing w:before="5" w:after="0" w:line="240" w:lineRule="auto"/>
              <w:ind w:left="416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69" w:hRule="exact"/>
        </w:trPr>
        <w:tc>
          <w:tcPr>
            <w:tcW w:w="1465" w:type="dxa"/>
            <w:tcBorders>
              <w:top w:val="nil" w:sz="6" w:space="0" w:color="auto"/>
              <w:bottom w:val="nil" w:sz="6" w:space="0" w:color="auto"/>
              <w:left w:val="single" w:sz="8.48" w:space="0" w:color="4F81BD"/>
              <w:right w:val="nil" w:sz="6" w:space="0" w:color="auto"/>
            </w:tcBorders>
          </w:tcPr>
          <w:p>
            <w:pPr>
              <w:spacing w:before="0" w:after="0" w:line="251" w:lineRule="exact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3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0"/>
                <w:b/>
                <w:bCs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0"/>
                <w:b/>
                <w:bCs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21"/>
                <w:szCs w:val="21"/>
                <w:spacing w:val="2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0"/>
                <w:b/>
                <w:bCs/>
                <w:position w:val="1"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b/>
                <w:bCs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7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34"/>
                <w:b/>
                <w:bCs/>
                <w:position w:val="1"/>
              </w:rPr>
              <w:t>-­‐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position w:val="0"/>
              </w:rPr>
            </w:r>
          </w:p>
        </w:tc>
        <w:tc>
          <w:tcPr>
            <w:tcW w:w="13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8.48" w:space="0" w:color="4F81BD"/>
            </w:tcBorders>
          </w:tcPr>
          <w:p>
            <w:pPr/>
            <w:rPr/>
          </w:p>
        </w:tc>
      </w:tr>
      <w:tr>
        <w:trPr>
          <w:trHeight w:val="277" w:hRule="exact"/>
        </w:trPr>
        <w:tc>
          <w:tcPr>
            <w:tcW w:w="1465" w:type="dxa"/>
            <w:tcBorders>
              <w:top w:val="nil" w:sz="6" w:space="0" w:color="auto"/>
              <w:bottom w:val="single" w:sz="8.48" w:space="0" w:color="4F81BD"/>
              <w:left w:val="single" w:sz="8.48" w:space="0" w:color="4F81BD"/>
              <w:right w:val="nil" w:sz="6" w:space="0" w:color="auto"/>
            </w:tcBorders>
          </w:tcPr>
          <w:p>
            <w:pPr>
              <w:spacing w:before="0" w:after="0" w:line="251" w:lineRule="exact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Bes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  <w:position w:val="1"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position w:val="0"/>
              </w:rPr>
            </w:r>
          </w:p>
        </w:tc>
        <w:tc>
          <w:tcPr>
            <w:tcW w:w="1361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87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59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06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29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74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single" w:sz="8.48" w:space="0" w:color="4F81BD"/>
            </w:tcBorders>
          </w:tcPr>
          <w:p>
            <w:pPr/>
            <w:rPr/>
          </w:p>
        </w:tc>
      </w:tr>
      <w:tr>
        <w:trPr>
          <w:trHeight w:val="282" w:hRule="exact"/>
        </w:trPr>
        <w:tc>
          <w:tcPr>
            <w:tcW w:w="1465" w:type="dxa"/>
            <w:tcBorders>
              <w:top w:val="single" w:sz="8.48" w:space="0" w:color="4F81BD"/>
              <w:bottom w:val="nil" w:sz="6" w:space="0" w:color="auto"/>
              <w:left w:val="single" w:sz="8.48" w:space="0" w:color="4F81BD"/>
              <w:right w:val="nil" w:sz="6" w:space="0" w:color="auto"/>
            </w:tcBorders>
          </w:tcPr>
          <w:p>
            <w:pPr>
              <w:spacing w:before="10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Pe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f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21"/>
                <w:szCs w:val="21"/>
                <w:spacing w:val="3"/>
                <w:w w:val="102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61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14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</w:rPr>
              <w:t>**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187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221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</w:rPr>
              <w:t>**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659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03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313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</w:rPr>
              <w:t>***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529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471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single" w:sz="8.48" w:space="0" w:color="4F81BD"/>
            </w:tcBorders>
          </w:tcPr>
          <w:p>
            <w:pPr>
              <w:spacing w:before="10" w:after="0" w:line="240" w:lineRule="auto"/>
              <w:ind w:left="416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66" w:hRule="exact"/>
        </w:trPr>
        <w:tc>
          <w:tcPr>
            <w:tcW w:w="1465" w:type="dxa"/>
            <w:tcBorders>
              <w:top w:val="nil" w:sz="6" w:space="0" w:color="auto"/>
              <w:bottom w:val="nil" w:sz="6" w:space="0" w:color="auto"/>
              <w:left w:val="single" w:sz="8.48" w:space="0" w:color="4F81BD"/>
              <w:right w:val="nil" w:sz="6" w:space="0" w:color="auto"/>
            </w:tcBorders>
          </w:tcPr>
          <w:p>
            <w:pPr>
              <w:spacing w:before="0" w:after="0" w:line="249" w:lineRule="exact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3"/>
                <w:w w:val="102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position w:val="0"/>
              </w:rPr>
            </w:r>
          </w:p>
        </w:tc>
        <w:tc>
          <w:tcPr>
            <w:tcW w:w="13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8.48" w:space="0" w:color="4F81BD"/>
            </w:tcBorders>
          </w:tcPr>
          <w:p>
            <w:pPr/>
            <w:rPr/>
          </w:p>
        </w:tc>
      </w:tr>
      <w:tr>
        <w:trPr>
          <w:trHeight w:val="277" w:hRule="exact"/>
        </w:trPr>
        <w:tc>
          <w:tcPr>
            <w:tcW w:w="1465" w:type="dxa"/>
            <w:tcBorders>
              <w:top w:val="nil" w:sz="6" w:space="0" w:color="auto"/>
              <w:bottom w:val="single" w:sz="8.48" w:space="0" w:color="4F81BD"/>
              <w:left w:val="single" w:sz="8.48" w:space="0" w:color="4F81BD"/>
              <w:right w:val="nil" w:sz="6" w:space="0" w:color="auto"/>
            </w:tcBorders>
          </w:tcPr>
          <w:p>
            <w:pPr>
              <w:spacing w:before="0" w:after="0" w:line="251" w:lineRule="exact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0"/>
                <w:b/>
                <w:bCs/>
                <w:position w:val="1"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0"/>
                <w:b/>
                <w:bCs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0"/>
                <w:b/>
                <w:bCs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b/>
                <w:bCs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12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34"/>
                <w:b/>
                <w:bCs/>
                <w:position w:val="1"/>
              </w:rPr>
              <w:t>-­‐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34"/>
                <w:b/>
                <w:bCs/>
                <w:position w:val="1"/>
              </w:rPr>
              <w:t>  </w:t>
            </w:r>
            <w:r>
              <w:rPr>
                <w:rFonts w:ascii="Calibri" w:hAnsi="Calibri" w:cs="Calibri" w:eastAsia="Calibri"/>
                <w:sz w:val="21"/>
                <w:szCs w:val="21"/>
                <w:spacing w:val="3"/>
                <w:w w:val="34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Bes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  <w:position w:val="1"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position w:val="0"/>
              </w:rPr>
            </w:r>
          </w:p>
        </w:tc>
        <w:tc>
          <w:tcPr>
            <w:tcW w:w="1361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87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59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06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29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74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single" w:sz="8.48" w:space="0" w:color="4F81BD"/>
            </w:tcBorders>
          </w:tcPr>
          <w:p>
            <w:pPr/>
            <w:rPr/>
          </w:p>
        </w:tc>
      </w:tr>
      <w:tr>
        <w:trPr>
          <w:trHeight w:val="282" w:hRule="exact"/>
        </w:trPr>
        <w:tc>
          <w:tcPr>
            <w:tcW w:w="1465" w:type="dxa"/>
            <w:tcBorders>
              <w:top w:val="single" w:sz="8.48" w:space="0" w:color="4F81BD"/>
              <w:bottom w:val="nil" w:sz="6" w:space="0" w:color="auto"/>
              <w:left w:val="single" w:sz="8.48" w:space="0" w:color="4F81BD"/>
              <w:right w:val="nil" w:sz="6" w:space="0" w:color="auto"/>
            </w:tcBorders>
          </w:tcPr>
          <w:p>
            <w:pPr>
              <w:spacing w:before="10" w:after="0" w:line="240" w:lineRule="auto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Sca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</w:rPr>
              <w:t>ab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61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114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</w:rPr>
              <w:t>**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187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221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</w:rPr>
              <w:t>**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659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503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</w:rPr>
              <w:t>***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306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313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529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0" w:after="0" w:line="240" w:lineRule="auto"/>
              <w:ind w:left="471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  <w:tc>
          <w:tcPr>
            <w:tcW w:w="1774" w:type="dxa"/>
            <w:tcBorders>
              <w:top w:val="single" w:sz="8.48" w:space="0" w:color="4F81BD"/>
              <w:bottom w:val="nil" w:sz="6" w:space="0" w:color="auto"/>
              <w:left w:val="nil" w:sz="6" w:space="0" w:color="auto"/>
              <w:right w:val="single" w:sz="8.48" w:space="0" w:color="4F81BD"/>
            </w:tcBorders>
          </w:tcPr>
          <w:p>
            <w:pPr>
              <w:spacing w:before="10" w:after="0" w:line="240" w:lineRule="auto"/>
              <w:ind w:left="416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</w:rPr>
              <w:t>***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</w:rPr>
            </w:r>
          </w:p>
        </w:tc>
      </w:tr>
      <w:tr>
        <w:trPr>
          <w:trHeight w:val="266" w:hRule="exact"/>
        </w:trPr>
        <w:tc>
          <w:tcPr>
            <w:tcW w:w="1465" w:type="dxa"/>
            <w:tcBorders>
              <w:top w:val="nil" w:sz="6" w:space="0" w:color="auto"/>
              <w:bottom w:val="nil" w:sz="6" w:space="0" w:color="auto"/>
              <w:left w:val="single" w:sz="8.48" w:space="0" w:color="4F81BD"/>
              <w:right w:val="nil" w:sz="6" w:space="0" w:color="auto"/>
            </w:tcBorders>
          </w:tcPr>
          <w:p>
            <w:pPr>
              <w:spacing w:before="0" w:after="0" w:line="249" w:lineRule="exact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So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position w:val="0"/>
              </w:rPr>
            </w:r>
          </w:p>
        </w:tc>
        <w:tc>
          <w:tcPr>
            <w:tcW w:w="1361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8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5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0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29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single" w:sz="8.48" w:space="0" w:color="4F81BD"/>
            </w:tcBorders>
          </w:tcPr>
          <w:p>
            <w:pPr/>
            <w:rPr/>
          </w:p>
        </w:tc>
      </w:tr>
      <w:tr>
        <w:trPr>
          <w:trHeight w:val="282" w:hRule="exact"/>
        </w:trPr>
        <w:tc>
          <w:tcPr>
            <w:tcW w:w="1465" w:type="dxa"/>
            <w:tcBorders>
              <w:top w:val="nil" w:sz="6" w:space="0" w:color="auto"/>
              <w:bottom w:val="single" w:sz="8.48" w:space="0" w:color="4F81BD"/>
              <w:left w:val="single" w:sz="8.48" w:space="0" w:color="4F81BD"/>
              <w:right w:val="nil" w:sz="6" w:space="0" w:color="auto"/>
            </w:tcBorders>
          </w:tcPr>
          <w:p>
            <w:pPr>
              <w:spacing w:before="0" w:after="0" w:line="251" w:lineRule="exact"/>
              <w:ind w:left="100" w:right="-20"/>
              <w:jc w:val="left"/>
              <w:rPr>
                <w:rFonts w:ascii="Calibri" w:hAnsi="Calibri" w:cs="Calibri" w:eastAsia="Calibri"/>
                <w:sz w:val="21"/>
                <w:szCs w:val="21"/>
              </w:rPr>
            </w:pPr>
            <w:rPr/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(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*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34"/>
                <w:b/>
                <w:bCs/>
                <w:position w:val="1"/>
              </w:rPr>
              <w:t>-­‐</w:t>
            </w:r>
            <w:r>
              <w:rPr>
                <w:rFonts w:ascii="Calibri" w:hAnsi="Calibri" w:cs="Calibri" w:eastAsia="Calibri"/>
                <w:sz w:val="21"/>
                <w:szCs w:val="21"/>
                <w:spacing w:val="4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21"/>
                <w:szCs w:val="21"/>
                <w:spacing w:val="2"/>
                <w:w w:val="102"/>
                <w:b/>
                <w:bCs/>
                <w:position w:val="1"/>
              </w:rPr>
              <w:t>Bes</w:t>
            </w:r>
            <w:r>
              <w:rPr>
                <w:rFonts w:ascii="Calibri" w:hAnsi="Calibri" w:cs="Calibri" w:eastAsia="Calibri"/>
                <w:sz w:val="21"/>
                <w:szCs w:val="21"/>
                <w:spacing w:val="1"/>
                <w:w w:val="102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2"/>
                <w:b/>
                <w:bCs/>
                <w:position w:val="1"/>
              </w:rPr>
              <w:t>)</w:t>
            </w:r>
            <w:r>
              <w:rPr>
                <w:rFonts w:ascii="Calibri" w:hAnsi="Calibri" w:cs="Calibri" w:eastAsia="Calibri"/>
                <w:sz w:val="21"/>
                <w:szCs w:val="21"/>
                <w:spacing w:val="0"/>
                <w:w w:val="100"/>
                <w:position w:val="0"/>
              </w:rPr>
            </w:r>
          </w:p>
        </w:tc>
        <w:tc>
          <w:tcPr>
            <w:tcW w:w="1361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187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659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306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529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  <w:tc>
          <w:tcPr>
            <w:tcW w:w="1774" w:type="dxa"/>
            <w:tcBorders>
              <w:top w:val="nil" w:sz="6" w:space="0" w:color="auto"/>
              <w:bottom w:val="single" w:sz="8.48" w:space="0" w:color="4F81BD"/>
              <w:left w:val="nil" w:sz="6" w:space="0" w:color="auto"/>
              <w:right w:val="single" w:sz="8.48" w:space="0" w:color="4F81BD"/>
            </w:tcBorders>
          </w:tcPr>
          <w:p>
            <w:pPr/>
            <w:rPr/>
          </w:p>
        </w:tc>
      </w:tr>
    </w:tbl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8" w:after="0" w:line="240" w:lineRule="auto"/>
        <w:ind w:left="230" w:right="834"/>
        <w:jc w:val="left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</w:rPr>
        <w:t>This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pap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ndations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diff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installations.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also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nd</w:t>
      </w:r>
      <w:r>
        <w:rPr>
          <w:rFonts w:ascii="Calibri" w:hAnsi="Calibri" w:cs="Calibri" w:eastAsia="Calibri"/>
          <w:sz w:val="24"/>
          <w:szCs w:val="24"/>
          <w:spacing w:val="-8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xplo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additional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Q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®,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era®,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MMM</w:t>
      </w:r>
      <w:r>
        <w:rPr>
          <w:rFonts w:ascii="Calibri" w:hAnsi="Calibri" w:cs="Calibri" w:eastAsia="Calibri"/>
          <w:sz w:val="24"/>
          <w:szCs w:val="24"/>
          <w:spacing w:val="-6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.</w:t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90" w:right="-20"/>
        <w:jc w:val="left"/>
        <w:tabs>
          <w:tab w:pos="9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aluatin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solution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e: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9" w:after="0" w:line="240" w:lineRule="auto"/>
        <w:ind w:left="590" w:right="-20"/>
        <w:jc w:val="left"/>
        <w:tabs>
          <w:tab w:pos="9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ailabili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ty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</w:p>
    <w:p>
      <w:pPr>
        <w:spacing w:before="14" w:after="0" w:line="240" w:lineRule="auto"/>
        <w:ind w:left="590" w:right="-20"/>
        <w:jc w:val="left"/>
        <w:tabs>
          <w:tab w:pos="9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onous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app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us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</w:p>
    <w:p>
      <w:pPr>
        <w:spacing w:before="4" w:after="0" w:line="240" w:lineRule="auto"/>
        <w:ind w:left="1271" w:right="4127"/>
        <w:jc w:val="center"/>
        <w:rPr>
          <w:rFonts w:ascii="Calibri" w:hAnsi="Calibri" w:cs="Calibri" w:eastAsia="Calibri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loss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tion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99"/>
        </w:rPr>
        <w:t>ave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590" w:right="-20"/>
        <w:jc w:val="left"/>
        <w:tabs>
          <w:tab w:pos="9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auto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failo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ver</w:t>
      </w:r>
      <w:r>
        <w:rPr>
          <w:rFonts w:ascii="Calibri" w:hAnsi="Calibri" w:cs="Calibri" w:eastAsia="Calibri"/>
          <w:sz w:val="24"/>
          <w:szCs w:val="24"/>
          <w:spacing w:val="-7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ould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nou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</w:p>
    <w:p>
      <w:pPr>
        <w:spacing w:before="14" w:after="0" w:line="240" w:lineRule="auto"/>
        <w:ind w:left="590" w:right="-20"/>
        <w:jc w:val="left"/>
        <w:tabs>
          <w:tab w:pos="9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asonabl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ce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an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b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if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m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pon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n</w:t>
      </w:r>
    </w:p>
    <w:p>
      <w:pPr>
        <w:spacing w:before="9" w:after="0" w:line="240" w:lineRule="auto"/>
        <w:ind w:left="590" w:right="-20"/>
        <w:jc w:val="left"/>
        <w:tabs>
          <w:tab w:pos="94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W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er</w:t>
      </w:r>
      <w:r>
        <w:rPr>
          <w:rFonts w:ascii="Calibri" w:hAnsi="Calibri" w:cs="Calibri" w:eastAsia="Calibri"/>
          <w:sz w:val="24"/>
          <w:szCs w:val="24"/>
          <w:spacing w:val="-5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SL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p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v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idin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re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ads</w:t>
      </w:r>
      <w:r>
        <w:rPr>
          <w:rFonts w:ascii="Calibri" w:hAnsi="Calibri" w:cs="Calibri" w:eastAsia="Calibri"/>
          <w:sz w:val="24"/>
          <w:szCs w:val="24"/>
          <w:spacing w:val="-2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are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th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ame</w:t>
      </w:r>
      <w:r>
        <w:rPr>
          <w:rFonts w:ascii="Calibri" w:hAnsi="Calibri" w:cs="Calibri" w:eastAsia="Calibri"/>
          <w:sz w:val="24"/>
          <w:szCs w:val="24"/>
          <w:spacing w:val="-4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fo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r</w:t>
      </w:r>
      <w:r>
        <w:rPr>
          <w:rFonts w:ascii="Calibri" w:hAnsi="Calibri" w:cs="Calibri" w:eastAsia="Calibri"/>
          <w:sz w:val="24"/>
          <w:szCs w:val="24"/>
          <w:spacing w:val="-1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c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han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in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g</w:t>
      </w:r>
      <w:r>
        <w:rPr>
          <w:rFonts w:ascii="Calibri" w:hAnsi="Calibri" w:cs="Calibri" w:eastAsia="Calibri"/>
          <w:sz w:val="24"/>
          <w:szCs w:val="24"/>
          <w:spacing w:val="-3"/>
          <w:w w:val="100"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d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  <w:t>ata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sectPr>
      <w:pgMar w:header="705" w:footer="576" w:top="2040" w:bottom="920" w:left="620" w:right="320"/>
      <w:pgSz w:w="1190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MS Gothic">
    <w:altName w:val="MS Gothic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78.496001" w:lineRule="exact"/>
      <w:jc w:val="left"/>
      <w:rPr>
        <w:sz w:val="7.847656"/>
        <w:szCs w:val="7.847656"/>
      </w:rPr>
    </w:pPr>
    <w:rPr/>
    <w:r>
      <w:rPr/>
      <w:pict>
        <v:shape style="position:absolute;margin-left:492.549988pt;margin-top:795.599976pt;width:54.0pt;height:10.8pt;mso-position-horizontal-relative:page;mso-position-vertical-relative:page;z-index:-1018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479980pt;margin-top:795.084778pt;width:376.262171pt;height:11.84pt;mso-position-horizontal-relative:page;mso-position-vertical-relative:page;z-index:-1017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50"/>
                  <w:jc w:val="left"/>
                  <w:rPr>
                    <w:rFonts w:ascii="Calibri" w:hAnsi="Calibri" w:cs="Calibri" w:eastAsia="Calibri"/>
                    <w:sz w:val="19"/>
                    <w:szCs w:val="19"/>
                  </w:rPr>
                </w:pPr>
                <w:rPr/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2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Na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3"/>
                    <w:w w:val="100"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1"/>
                  </w:rPr>
                  <w:t>: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8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H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1"/>
                  </w:rPr>
                  <w:t>h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5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v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b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9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u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n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f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0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h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2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3"/>
                    <w:w w:val="100"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y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Q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L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1"/>
                  </w:rPr>
                  <w:t>®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3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Da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b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s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5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34"/>
                    <w:position w:val="1"/>
                  </w:rPr>
                  <w:t>-­‐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34"/>
                    <w:position w:val="1"/>
                  </w:rPr>
                  <w:t>  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34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3"/>
                    <w:w w:val="100"/>
                    <w:position w:val="1"/>
                  </w:rPr>
                  <w:t>M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1"/>
                  </w:rPr>
                  <w:t>B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4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3"/>
                    <w:w w:val="100"/>
                    <w:position w:val="1"/>
                  </w:rPr>
                  <w:t>W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0"/>
                    <w:position w:val="1"/>
                  </w:rPr>
                  <w:t>h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i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0"/>
                    <w:position w:val="1"/>
                  </w:rPr>
                  <w:t>t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8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3"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3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3"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3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3"/>
                    <w:position w:val="1"/>
                  </w:rPr>
                  <w:t>r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3"/>
                    <w:position w:val="1"/>
                  </w:rPr>
                  <w:t>.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3"/>
                    <w:position w:val="1"/>
                  </w:rPr>
                  <w:t>d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2"/>
                    <w:w w:val="103"/>
                    <w:position w:val="1"/>
                  </w:rPr>
                  <w:t>o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3"/>
                    <w:position w:val="1"/>
                  </w:rPr>
                  <w:t>c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3"/>
                    <w:position w:val="1"/>
                  </w:rPr>
                  <w:t>x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6.429993pt;margin-top:796.28479pt;width:34.920097pt;height:11.84pt;mso-position-horizontal-relative:page;mso-position-vertical-relative:page;z-index:-1016" type="#_x0000_t202" filled="f" stroked="f">
          <v:textbox inset="0,0,0,0">
            <w:txbxContent>
              <w:p>
                <w:pPr>
                  <w:spacing w:before="0" w:after="0" w:line="225" w:lineRule="exact"/>
                  <w:ind w:left="20" w:right="-20"/>
                  <w:jc w:val="left"/>
                  <w:rPr>
                    <w:rFonts w:ascii="Calibri" w:hAnsi="Calibri" w:cs="Calibri" w:eastAsia="Calibri"/>
                    <w:sz w:val="19"/>
                    <w:szCs w:val="19"/>
                  </w:rPr>
                </w:pPr>
                <w:rPr/>
                <w:r>
                  <w:rPr>
                    <w:rFonts w:ascii="Calibri" w:hAnsi="Calibri" w:cs="Calibri" w:eastAsia="Calibri"/>
                    <w:sz w:val="19"/>
                    <w:szCs w:val="19"/>
                    <w:spacing w:val="4"/>
                    <w:w w:val="100"/>
                    <w:position w:val="1"/>
                  </w:rPr>
                  <w:t>P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-3"/>
                    <w:w w:val="100"/>
                    <w:position w:val="1"/>
                  </w:rPr>
                  <w:t>a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3"/>
                    <w:w w:val="100"/>
                    <w:position w:val="1"/>
                  </w:rPr>
                  <w:t>g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1"/>
                  </w:rPr>
                  <w:t>e</w:t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4"/>
                    <w:w w:val="100"/>
                    <w:position w:val="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3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1"/>
                    <w:w w:val="103"/>
                    <w:position w:val="1"/>
                  </w:rPr>
                </w:r>
                <w:r>
                  <w:rPr>
                    <w:rFonts w:ascii="Calibri" w:hAnsi="Calibri" w:cs="Calibri" w:eastAsia="Calibri"/>
                    <w:sz w:val="19"/>
                    <w:szCs w:val="19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7.847656"/>
        <w:szCs w:val="7.847656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2.050079pt;margin-top:35.247860pt;width:96.32272pt;height:67.168741pt;mso-position-horizontal-relative:page;mso-position-vertical-relative:page;z-index:-1025" coordorigin="841,705" coordsize="1926,1343">
          <v:group style="position:absolute;left:851;top:715;width:1687;height:1323" coordorigin="851,715" coordsize="1687,1323">
            <v:shape style="position:absolute;left:851;top:715;width:1687;height:1323" coordorigin="851,715" coordsize="1687,1323" path="m2265,1799l1638,1799,1712,1805,1737,1809,1763,1811,1839,1823,1865,1825,1967,1841,1960,1861,1951,1881,1942,1899,1931,1915,1920,1931,1909,1949,1862,2011,1848,2035,1855,2038,1899,2038,1921,2033,1945,2027,1967,2021,1988,2017,2007,2011,2075,1985,2139,1943,2165,1911,2177,1895,2212,1845,2254,1805,2265,1799e" filled="t" fillcolor="#1F3061" stroked="f">
              <v:path arrowok="t"/>
              <v:fill/>
            </v:shape>
            <v:shape style="position:absolute;left:851;top:715;width:1687;height:1323" coordorigin="851,715" coordsize="1687,1323" path="m2814,715l2802,715,2789,717,2779,719,2769,723,2755,729,2731,737,2670,749,2650,751,2610,757,2534,769,2466,797,2409,837,2360,885,2316,941,2277,1001,2239,1063,2220,1093,2181,1153,2139,1207,2091,1257,2036,1295,1948,1337,1817,1377,1795,1381,1774,1387,1731,1395,1710,1401,1669,1409,1608,1427,1573,1439,1555,1447,1537,1453,1520,1463,1502,1471,1466,1491,1449,1503,1431,1513,1414,1525,1397,1537,1380,1551,1364,1563,1348,1577,1331,1591,1317,1607,1306,1621,1295,1637,1286,1651,1244,1715,1185,1761,1109,1779,1001,1789,938,1801,882,1827,851,1855,866,1869,879,1879,894,1887,912,1889,935,1889,932,1899,921,1909,905,1921,891,1935,882,1949,886,1955,892,1963,953,1989,989,1993,1009,1993,1075,1987,1147,1967,1221,1933,1254,1911,1270,1901,1286,1889,1302,1879,1318,1867,1386,1829,1446,1809,1540,1799,2265,1799,2273,1795,2504,1795,2497,1781,2490,1763,2477,1697,2474,1651,2475,1629,2477,1609,2481,1591,2487,1575,2492,1557,2509,1499,2525,1439,2540,1379,2545,1359,2550,1341,2556,1317,2567,1271,2572,1247,2576,1225,2581,1203,2585,1181,2589,1161,2593,1141,2598,1125,2603,1107,2634,1047,2678,999,2736,953,2750,941,2795,899,2835,835,2846,769,2842,741,2831,725,2814,715e" filled="t" fillcolor="#1F3061" stroked="f">
              <v:path arrowok="t"/>
              <v:fill/>
            </v:shape>
            <v:shape style="position:absolute;left:851;top:715;width:1687;height:1323" coordorigin="851,715" coordsize="1687,1323" path="m2504,1795l2273,1795,2285,1809,2349,1847,2405,1861,2445,1861,2484,1857,2503,1851,2521,1843,2538,1835,2526,1827,2515,1815,2506,1799,2504,1795e" filled="t" fillcolor="#1F3061" stroked="f">
              <v:path arrowok="t"/>
              <v:fill/>
            </v:shape>
          </v:group>
          <v:group style="position:absolute;left:884;top:771;width:1521;height:1214" coordorigin="884,771" coordsize="1521,1214">
            <v:shape style="position:absolute;left:884;top:771;width:1521;height:1214" coordorigin="884,771" coordsize="1521,1214" path="m2405,1633l2044,1633,2045,1653,2045,1683,2039,1747,2017,1823,1984,1893,1944,1955,1933,1971,1922,1985,1945,1983,1967,1979,2028,1959,2081,1931,2128,1893,2169,1847,2205,1795,2226,1755,2235,1737,2265,1665,2272,1647,2395,1647,2402,1637,2405,1633e" filled="t" fillcolor="#FFFFFF" stroked="f">
              <v:path arrowok="t"/>
              <v:fill/>
            </v:shape>
            <v:shape style="position:absolute;left:884;top:771;width:1521;height:1214" coordorigin="884,771" coordsize="1521,1214" path="m2742,771l2723,779,2703,785,2684,787,2640,787,2622,789,2603,789,2565,795,2499,817,2443,851,2395,893,2354,943,2318,999,2266,1087,2248,1115,2211,1173,2169,1225,2116,1275,2098,1289,2081,1301,2027,1331,2009,1339,1991,1349,1973,1357,1955,1363,1938,1371,1920,1377,1900,1385,1840,1403,1686,1435,1667,1441,1648,1445,1570,1475,1514,1501,1497,1509,1431,1549,1410,1563,1395,1573,1382,1583,1365,1599,1350,1613,1337,1629,1325,1643,1313,1659,1269,1723,1230,1769,1173,1797,1154,1799,1134,1803,1091,1807,1069,1807,964,1817,893,1847,884,1859,903,1865,921,1869,977,1869,980,1885,932,1933,920,1941,914,1949,915,1957,982,1963,1002,1963,1059,1957,1112,1945,1148,1933,1167,1925,1186,1917,1219,1901,1270,1871,1304,1849,1321,1837,1357,1817,1413,1791,1479,1775,1546,1769,1975,1769,1978,1765,1989,1745,1998,1723,2006,1701,2014,1681,2022,1661,2032,1645,2044,1633,2405,1633,2413,1619,2444,1565,2469,1505,2477,1483,2484,1463,2491,1441,2498,1421,2505,1395,2512,1369,2519,1345,2525,1319,2531,1295,2536,1271,2556,1181,2560,1163,2582,1081,2621,1015,2698,953,2718,939,2737,925,2781,883,2811,813,2780,807,2761,799,2749,787,2742,771e" filled="t" fillcolor="#FFFFFF" stroked="f">
              <v:path arrowok="t"/>
              <v:fill/>
            </v:shape>
            <v:shape style="position:absolute;left:884;top:771;width:1521;height:1214" coordorigin="884,771" coordsize="1521,1214" path="m1975,1769l1612,1769,1678,1775,1699,1779,1721,1781,1764,1787,1850,1795,1930,1795,1950,1793,1966,1781,1975,1769e" filled="t" fillcolor="#FFFFFF" stroked="f">
              <v:path arrowok="t"/>
              <v:fill/>
            </v:shape>
            <v:shape style="position:absolute;left:884;top:771;width:1521;height:1214" coordorigin="884,771" coordsize="1521,1214" path="m2395,1647l2272,1647,2281,1661,2285,1679,2286,1699,2287,1719,2290,1739,2307,1729,2323,1719,2337,1709,2352,1695,2365,1683,2378,1667,2391,1653,2395,1647e" filled="t" fillcolor="#FFFFFF" stroked="f">
              <v:path arrowok="t"/>
              <v:fill/>
            </v:shape>
          </v:group>
          <v:group style="position:absolute;left:2340;top:1654;width:145;height:166" coordorigin="2340,1654" coordsize="145,166">
            <v:shape style="position:absolute;left:2340;top:1654;width:145;height:166" coordorigin="2340,1654" coordsize="145,166" path="m2436,1654l2424,1666,2411,1679,2396,1694,2355,1743,2340,1781,2351,1792,2427,1820,2448,1820,2468,1818,2485,1813,2476,1799,2468,1781,2446,1715,2438,1672,2436,1654e" filled="t" fillcolor="#FFFFFF" stroked="f">
              <v:path arrowok="t"/>
              <v:fill/>
            </v:shape>
          </v:group>
          <v:group style="position:absolute;left:2506;top:844;width:98;height:62" coordorigin="2506,844" coordsize="98,62">
            <v:shape style="position:absolute;left:2506;top:844;width:98;height:62" coordorigin="2506,844" coordsize="98,62" path="m2579,844l2514,872,2506,893,2520,902,2536,906,2553,906,2603,867,2604,848,2579,844e" filled="t" fillcolor="#1F3061" stroked="f">
              <v:path arrowok="t"/>
              <v:fill/>
            </v:shape>
          </v:group>
          <v:group style="position:absolute;left:2721;top:808;width:36;height:117" coordorigin="2721,808" coordsize="36,117">
            <v:shape style="position:absolute;left:2721;top:808;width:36;height:117" coordorigin="2721,808" coordsize="36,117" path="m2754,808l2725,875,2721,925,2725,918,2728,890,2733,868,2740,849,2747,834,2754,821,2757,813,2754,808e" filled="t" fillcolor="#1F3061" stroked="f">
              <v:path arrowok="t"/>
              <v:fill/>
            </v:shape>
          </v:group>
          <v:group style="position:absolute;left:2695;top:808;width:50;height:116" coordorigin="2695,808" coordsize="50,116">
            <v:shape style="position:absolute;left:2695;top:808;width:50;height:116" coordorigin="2695,808" coordsize="50,116" path="m2744,808l2705,875,2695,922,2699,923,2704,902,2710,878,2719,858,2728,840,2737,826,2744,814,2745,812,2744,808e" filled="t" fillcolor="#1F3061" stroked="f">
              <v:path arrowok="t"/>
              <v:fill/>
            </v:shape>
          </v:group>
          <v:group style="position:absolute;left:2664;top:791;width:77;height:135" coordorigin="2664,791" coordsize="77,135">
            <v:shape style="position:absolute;left:2664;top:791;width:77;height:135" coordorigin="2664,791" coordsize="77,135" path="m2738,791l2692,852,2666,913,2664,926,2672,922,2674,906,2682,884,2693,863,2705,844,2717,828,2728,814,2736,804,2741,797,2738,791e" filled="t" fillcolor="#1F3061" stroked="f">
              <v:path arrowok="t"/>
              <v:fill/>
            </v:shape>
          </v:group>
          <v:group style="position:absolute;left:2637;top:781;width:97;height:141" coordorigin="2637,781" coordsize="97,141">
            <v:shape style="position:absolute;left:2637;top:781;width:97;height:141" coordorigin="2637,781" coordsize="97,141" path="m2732,781l2685,833,2649,889,2637,922,2645,918,2649,908,2657,888,2696,830,2728,793,2734,786,2732,781e" filled="t" fillcolor="#1F3061" stroked="f">
              <v:path arrowok="t"/>
              <v:fill/>
            </v:shape>
          </v:group>
          <w10:wrap type="none"/>
        </v:group>
      </w:pict>
    </w:r>
    <w:r>
      <w:rPr/>
      <w:pict>
        <v:shape style="position:absolute;margin-left:420.549988pt;margin-top:39.600021pt;width:153.12pt;height:55.91998pt;mso-position-horizontal-relative:page;mso-position-vertical-relative:page;z-index:-1024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6.75pt;margin-top:40.759998pt;width:112.712891pt;height:28.64pt;mso-position-horizontal-relative:page;mso-position-vertical-relative:page;z-index:-1023" type="#_x0000_t202" filled="f" stroked="f">
          <v:textbox inset="0,0,0,0">
            <w:txbxContent>
              <w:p>
                <w:pPr>
                  <w:spacing w:before="0" w:after="0" w:line="272" w:lineRule="exact"/>
                  <w:ind w:left="20" w:right="-56"/>
                  <w:jc w:val="left"/>
                  <w:rPr>
                    <w:rFonts w:ascii="Calibri" w:hAnsi="Calibri" w:cs="Calibri" w:eastAsia="Calibri"/>
                    <w:sz w:val="24"/>
                    <w:szCs w:val="24"/>
                  </w:rPr>
                </w:pPr>
                <w:rPr/>
                <w:r>
                  <w:rPr>
                    <w:rFonts w:ascii="Calibri" w:hAnsi="Calibri" w:cs="Calibri" w:eastAsia="Calibri"/>
                    <w:sz w:val="24"/>
                    <w:szCs w:val="24"/>
                    <w:color w:val="313030"/>
                    <w:spacing w:val="1"/>
                    <w:w w:val="99"/>
                    <w:position w:val="1"/>
                  </w:rPr>
                  <w:t>w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313030"/>
                    <w:spacing w:val="-2"/>
                    <w:w w:val="99"/>
                    <w:position w:val="1"/>
                  </w:rPr>
                  <w:t>: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313030"/>
                    <w:spacing w:val="-1"/>
                    <w:w w:val="100"/>
                    <w:position w:val="1"/>
                  </w:rPr>
                  <w:t> </w:t>
                </w:r>
                <w:hyperlink r:id="rId2"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1"/>
                      <w:w w:val="99"/>
                      <w:position w:val="1"/>
                    </w:rPr>
                    <w:t>w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4"/>
                      <w:w w:val="99"/>
                      <w:position w:val="1"/>
                    </w:rPr>
                    <w:t>w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1"/>
                      <w:w w:val="100"/>
                      <w:position w:val="1"/>
                    </w:rPr>
                    <w:t>w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2"/>
                      <w:w w:val="100"/>
                      <w:position w:val="1"/>
                    </w:rPr>
                    <w:t>.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0"/>
                      <w:w w:val="99"/>
                      <w:position w:val="1"/>
                    </w:rPr>
                    <w:t>m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0"/>
                      <w:w w:val="100"/>
                      <w:position w:val="1"/>
                    </w:rPr>
                    <w:t>a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2"/>
                      <w:w w:val="99"/>
                      <w:position w:val="1"/>
                    </w:rPr>
                    <w:t>r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3"/>
                      <w:w w:val="100"/>
                      <w:position w:val="1"/>
                    </w:rPr>
                    <w:t>i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0"/>
                      <w:w w:val="100"/>
                      <w:position w:val="1"/>
                    </w:rPr>
                    <w:t>a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1"/>
                      <w:w w:val="100"/>
                      <w:position w:val="1"/>
                    </w:rPr>
                    <w:t>d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1"/>
                      <w:w w:val="100"/>
                      <w:position w:val="1"/>
                    </w:rPr>
                    <w:t>b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2"/>
                      <w:w w:val="100"/>
                      <w:position w:val="1"/>
                    </w:rPr>
                    <w:t>.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1"/>
                      <w:w w:val="99"/>
                      <w:position w:val="1"/>
                    </w:rPr>
                    <w:t>c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2"/>
                      <w:w w:val="100"/>
                      <w:position w:val="1"/>
                    </w:rPr>
                    <w:t>o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5"/>
                      <w:w w:val="99"/>
                      <w:position w:val="1"/>
                    </w:rPr>
                    <w:t>m</w:t>
                  </w:r>
                </w:hyperlink>
                <w:r>
                  <w:rPr>
                    <w:rFonts w:ascii="Calibri" w:hAnsi="Calibri" w:cs="Calibri" w:eastAsia="Calibri"/>
                    <w:sz w:val="24"/>
                    <w:szCs w:val="24"/>
                    <w:color w:val="313030"/>
                    <w:spacing w:val="0"/>
                    <w:w w:val="100"/>
                    <w:position w:val="1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Calibri" w:hAnsi="Calibri" w:cs="Calibri" w:eastAsia="Calibri"/>
                    <w:sz w:val="24"/>
                    <w:szCs w:val="24"/>
                  </w:rPr>
                </w:pPr>
                <w:rPr/>
                <w:r>
                  <w:rPr>
                    <w:rFonts w:ascii="Calibri" w:hAnsi="Calibri" w:cs="Calibri" w:eastAsia="Calibri"/>
                    <w:sz w:val="24"/>
                    <w:szCs w:val="24"/>
                    <w:color w:val="313030"/>
                  </w:rPr>
                  <w:t> 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0000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42.050079pt;margin-top:35.247860pt;width:96.32272pt;height:67.168741pt;mso-position-horizontal-relative:page;mso-position-vertical-relative:page;z-index:-1022" coordorigin="841,705" coordsize="1926,1343">
          <v:group style="position:absolute;left:851;top:715;width:1687;height:1323" coordorigin="851,715" coordsize="1687,1323">
            <v:shape style="position:absolute;left:851;top:715;width:1687;height:1323" coordorigin="851,715" coordsize="1687,1323" path="m2265,1799l1638,1799,1712,1805,1737,1809,1763,1811,1839,1823,1865,1825,1967,1841,1960,1861,1951,1881,1942,1899,1931,1915,1920,1931,1909,1949,1862,2011,1848,2035,1855,2038,1899,2038,1921,2033,1945,2027,1967,2021,1988,2017,2007,2011,2075,1985,2139,1943,2165,1911,2177,1895,2212,1845,2254,1805,2265,1799e" filled="t" fillcolor="#1F3061" stroked="f">
              <v:path arrowok="t"/>
              <v:fill/>
            </v:shape>
            <v:shape style="position:absolute;left:851;top:715;width:1687;height:1323" coordorigin="851,715" coordsize="1687,1323" path="m2814,715l2802,715,2789,717,2779,719,2769,723,2755,729,2731,737,2670,749,2650,751,2610,757,2534,769,2466,797,2409,837,2360,885,2316,941,2277,1001,2239,1063,2220,1093,2181,1153,2139,1207,2091,1257,2036,1295,1948,1337,1817,1377,1795,1381,1774,1387,1731,1395,1710,1401,1669,1409,1608,1427,1573,1439,1555,1447,1537,1453,1520,1463,1502,1471,1466,1491,1449,1503,1431,1513,1414,1525,1397,1537,1380,1551,1364,1563,1348,1577,1331,1591,1317,1607,1306,1621,1295,1637,1286,1651,1244,1715,1185,1761,1109,1779,1001,1789,938,1801,882,1827,851,1855,866,1869,879,1879,894,1887,912,1889,935,1889,932,1899,921,1909,905,1921,891,1935,882,1949,886,1955,892,1963,953,1989,989,1993,1009,1993,1075,1987,1147,1967,1221,1933,1254,1911,1270,1901,1286,1889,1302,1879,1318,1867,1386,1829,1446,1809,1540,1799,2265,1799,2273,1795,2504,1795,2497,1781,2490,1763,2477,1697,2474,1651,2475,1629,2477,1609,2481,1591,2487,1575,2492,1557,2509,1499,2525,1439,2540,1379,2545,1359,2550,1341,2556,1317,2567,1271,2572,1247,2576,1225,2581,1203,2585,1181,2589,1161,2593,1141,2598,1125,2603,1107,2634,1047,2678,999,2736,953,2750,941,2795,899,2835,835,2846,769,2842,741,2831,725,2814,715e" filled="t" fillcolor="#1F3061" stroked="f">
              <v:path arrowok="t"/>
              <v:fill/>
            </v:shape>
            <v:shape style="position:absolute;left:851;top:715;width:1687;height:1323" coordorigin="851,715" coordsize="1687,1323" path="m2504,1795l2273,1795,2285,1809,2349,1847,2405,1861,2445,1861,2484,1857,2503,1851,2521,1843,2538,1835,2526,1827,2515,1815,2506,1799,2504,1795e" filled="t" fillcolor="#1F3061" stroked="f">
              <v:path arrowok="t"/>
              <v:fill/>
            </v:shape>
          </v:group>
          <v:group style="position:absolute;left:884;top:771;width:1521;height:1214" coordorigin="884,771" coordsize="1521,1214">
            <v:shape style="position:absolute;left:884;top:771;width:1521;height:1214" coordorigin="884,771" coordsize="1521,1214" path="m2405,1633l2044,1633,2045,1653,2045,1683,2039,1747,2017,1823,1984,1893,1944,1955,1933,1971,1922,1985,1945,1983,1967,1979,2028,1959,2081,1931,2128,1893,2169,1847,2205,1795,2226,1755,2235,1737,2265,1665,2272,1647,2395,1647,2402,1637,2405,1633e" filled="t" fillcolor="#FFFFFF" stroked="f">
              <v:path arrowok="t"/>
              <v:fill/>
            </v:shape>
            <v:shape style="position:absolute;left:884;top:771;width:1521;height:1214" coordorigin="884,771" coordsize="1521,1214" path="m2742,771l2723,779,2703,785,2684,787,2640,787,2622,789,2603,789,2565,795,2499,817,2443,851,2395,893,2354,943,2318,999,2266,1087,2248,1115,2211,1173,2169,1225,2116,1275,2098,1289,2081,1301,2027,1331,2009,1339,1991,1349,1973,1357,1955,1363,1938,1371,1920,1377,1900,1385,1840,1403,1686,1435,1667,1441,1648,1445,1570,1475,1514,1501,1497,1509,1431,1549,1410,1563,1395,1573,1382,1583,1365,1599,1350,1613,1337,1629,1325,1643,1313,1659,1269,1723,1230,1769,1173,1797,1154,1799,1134,1803,1091,1807,1069,1807,964,1817,893,1847,884,1859,903,1865,921,1869,977,1869,980,1885,932,1933,920,1941,914,1949,915,1957,982,1963,1002,1963,1059,1957,1112,1945,1148,1933,1167,1925,1186,1917,1219,1901,1270,1871,1304,1849,1321,1837,1357,1817,1413,1791,1479,1775,1546,1769,1975,1769,1978,1765,1989,1745,1998,1723,2006,1701,2014,1681,2022,1661,2032,1645,2044,1633,2405,1633,2413,1619,2444,1565,2469,1505,2477,1483,2484,1463,2491,1441,2498,1421,2505,1395,2512,1369,2519,1345,2525,1319,2531,1295,2536,1271,2556,1181,2560,1163,2582,1081,2621,1015,2698,953,2718,939,2737,925,2781,883,2811,813,2780,807,2761,799,2749,787,2742,771e" filled="t" fillcolor="#FFFFFF" stroked="f">
              <v:path arrowok="t"/>
              <v:fill/>
            </v:shape>
            <v:shape style="position:absolute;left:884;top:771;width:1521;height:1214" coordorigin="884,771" coordsize="1521,1214" path="m1975,1769l1612,1769,1678,1775,1699,1779,1721,1781,1764,1787,1850,1795,1930,1795,1950,1793,1966,1781,1975,1769e" filled="t" fillcolor="#FFFFFF" stroked="f">
              <v:path arrowok="t"/>
              <v:fill/>
            </v:shape>
            <v:shape style="position:absolute;left:884;top:771;width:1521;height:1214" coordorigin="884,771" coordsize="1521,1214" path="m2395,1647l2272,1647,2281,1661,2285,1679,2286,1699,2287,1719,2290,1739,2307,1729,2323,1719,2337,1709,2352,1695,2365,1683,2378,1667,2391,1653,2395,1647e" filled="t" fillcolor="#FFFFFF" stroked="f">
              <v:path arrowok="t"/>
              <v:fill/>
            </v:shape>
          </v:group>
          <v:group style="position:absolute;left:2340;top:1654;width:145;height:166" coordorigin="2340,1654" coordsize="145,166">
            <v:shape style="position:absolute;left:2340;top:1654;width:145;height:166" coordorigin="2340,1654" coordsize="145,166" path="m2436,1654l2424,1666,2411,1679,2396,1694,2355,1743,2340,1781,2351,1792,2427,1820,2448,1820,2468,1818,2485,1813,2476,1799,2468,1781,2446,1715,2438,1672,2436,1654e" filled="t" fillcolor="#FFFFFF" stroked="f">
              <v:path arrowok="t"/>
              <v:fill/>
            </v:shape>
          </v:group>
          <v:group style="position:absolute;left:2506;top:844;width:98;height:62" coordorigin="2506,844" coordsize="98,62">
            <v:shape style="position:absolute;left:2506;top:844;width:98;height:62" coordorigin="2506,844" coordsize="98,62" path="m2579,844l2514,872,2506,893,2520,902,2536,906,2553,906,2603,867,2604,848,2579,844e" filled="t" fillcolor="#1F3061" stroked="f">
              <v:path arrowok="t"/>
              <v:fill/>
            </v:shape>
          </v:group>
          <v:group style="position:absolute;left:2721;top:808;width:36;height:117" coordorigin="2721,808" coordsize="36,117">
            <v:shape style="position:absolute;left:2721;top:808;width:36;height:117" coordorigin="2721,808" coordsize="36,117" path="m2754,808l2725,875,2721,925,2725,918,2728,890,2733,868,2740,849,2747,834,2754,821,2757,813,2754,808e" filled="t" fillcolor="#1F3061" stroked="f">
              <v:path arrowok="t"/>
              <v:fill/>
            </v:shape>
          </v:group>
          <v:group style="position:absolute;left:2695;top:808;width:50;height:116" coordorigin="2695,808" coordsize="50,116">
            <v:shape style="position:absolute;left:2695;top:808;width:50;height:116" coordorigin="2695,808" coordsize="50,116" path="m2744,808l2705,875,2695,922,2699,923,2704,902,2710,878,2719,858,2728,840,2737,826,2744,814,2745,812,2744,808e" filled="t" fillcolor="#1F3061" stroked="f">
              <v:path arrowok="t"/>
              <v:fill/>
            </v:shape>
          </v:group>
          <v:group style="position:absolute;left:2664;top:791;width:77;height:135" coordorigin="2664,791" coordsize="77,135">
            <v:shape style="position:absolute;left:2664;top:791;width:77;height:135" coordorigin="2664,791" coordsize="77,135" path="m2738,791l2692,852,2666,913,2664,926,2672,922,2674,906,2682,884,2693,863,2705,844,2717,828,2728,814,2736,804,2741,797,2738,791e" filled="t" fillcolor="#1F3061" stroked="f">
              <v:path arrowok="t"/>
              <v:fill/>
            </v:shape>
          </v:group>
          <v:group style="position:absolute;left:2637;top:781;width:97;height:141" coordorigin="2637,781" coordsize="97,141">
            <v:shape style="position:absolute;left:2637;top:781;width:97;height:141" coordorigin="2637,781" coordsize="97,141" path="m2732,781l2685,833,2649,889,2637,922,2645,918,2649,908,2657,888,2696,830,2728,793,2734,786,2732,781e" filled="t" fillcolor="#1F3061" stroked="f">
              <v:path arrowok="t"/>
              <v:fill/>
            </v:shape>
          </v:group>
          <w10:wrap type="none"/>
        </v:group>
      </w:pict>
    </w:r>
    <w:r>
      <w:rPr/>
      <w:pict>
        <v:shape style="position:absolute;margin-left:420.549988pt;margin-top:39.600021pt;width:153.12pt;height:55.91998pt;mso-position-horizontal-relative:page;mso-position-vertical-relative:page;z-index:-1021" type="#_x0000_t75">
          <v:imagedata r:id="rId1" o:title=""/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6.75pt;margin-top:40.759998pt;width:109.745942pt;height:14pt;mso-position-horizontal-relative:page;mso-position-vertical-relative:page;z-index:-1020" type="#_x0000_t202" filled="f" stroked="f">
          <v:textbox inset="0,0,0,0">
            <w:txbxContent>
              <w:p>
                <w:pPr>
                  <w:spacing w:before="0" w:after="0" w:line="272" w:lineRule="exact"/>
                  <w:ind w:left="20" w:right="-56"/>
                  <w:jc w:val="left"/>
                  <w:rPr>
                    <w:rFonts w:ascii="Calibri" w:hAnsi="Calibri" w:cs="Calibri" w:eastAsia="Calibri"/>
                    <w:sz w:val="24"/>
                    <w:szCs w:val="24"/>
                  </w:rPr>
                </w:pPr>
                <w:rPr/>
                <w:r>
                  <w:rPr>
                    <w:rFonts w:ascii="Calibri" w:hAnsi="Calibri" w:cs="Calibri" w:eastAsia="Calibri"/>
                    <w:sz w:val="24"/>
                    <w:szCs w:val="24"/>
                    <w:color w:val="313030"/>
                    <w:spacing w:val="1"/>
                    <w:w w:val="100"/>
                    <w:position w:val="1"/>
                  </w:rPr>
                  <w:t>w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313030"/>
                    <w:spacing w:val="0"/>
                    <w:w w:val="100"/>
                    <w:position w:val="1"/>
                  </w:rPr>
                  <w:t>: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313030"/>
                    <w:spacing w:val="-5"/>
                    <w:w w:val="100"/>
                    <w:position w:val="1"/>
                  </w:rPr>
                  <w:t> </w:t>
                </w:r>
                <w:hyperlink r:id="rId2"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1"/>
                      <w:w w:val="100"/>
                      <w:position w:val="1"/>
                    </w:rPr>
                    <w:t>w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4"/>
                      <w:w w:val="100"/>
                      <w:position w:val="1"/>
                    </w:rPr>
                    <w:t>w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1"/>
                      <w:w w:val="100"/>
                      <w:position w:val="1"/>
                    </w:rPr>
                    <w:t>w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2"/>
                      <w:w w:val="100"/>
                      <w:position w:val="1"/>
                    </w:rPr>
                    <w:t>.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0"/>
                      <w:w w:val="100"/>
                      <w:position w:val="1"/>
                    </w:rPr>
                    <w:t>m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0"/>
                      <w:w w:val="100"/>
                      <w:position w:val="1"/>
                    </w:rPr>
                    <w:t>a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2"/>
                      <w:w w:val="100"/>
                      <w:position w:val="1"/>
                    </w:rPr>
                    <w:t>r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3"/>
                      <w:w w:val="100"/>
                      <w:position w:val="1"/>
                    </w:rPr>
                    <w:t>i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0"/>
                      <w:w w:val="100"/>
                      <w:position w:val="1"/>
                    </w:rPr>
                    <w:t>a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1"/>
                      <w:w w:val="100"/>
                      <w:position w:val="1"/>
                    </w:rPr>
                    <w:t>d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1"/>
                      <w:w w:val="100"/>
                      <w:position w:val="1"/>
                    </w:rPr>
                    <w:t>b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2"/>
                      <w:w w:val="100"/>
                      <w:position w:val="1"/>
                    </w:rPr>
                    <w:t>.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1"/>
                      <w:w w:val="100"/>
                      <w:position w:val="1"/>
                    </w:rPr>
                    <w:t>c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2"/>
                      <w:w w:val="100"/>
                      <w:position w:val="1"/>
                    </w:rPr>
                    <w:t>o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0"/>
                      <w:w w:val="100"/>
                      <w:position w:val="1"/>
                    </w:rPr>
                    <w:t>m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000000"/>
                      <w:spacing w:val="0"/>
                      <w:w w:val="100"/>
                      <w:position w:val="0"/>
                    </w:rPr>
                  </w:r>
                </w:hyperlink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6.75pt;margin-top:70.040001pt;width:108.305942pt;height:14pt;mso-position-horizontal-relative:page;mso-position-vertical-relative:page;z-index:-1019" type="#_x0000_t202" filled="f" stroked="f">
          <v:textbox inset="0,0,0,0">
            <w:txbxContent>
              <w:p>
                <w:pPr>
                  <w:spacing w:before="0" w:after="0" w:line="272" w:lineRule="exact"/>
                  <w:ind w:left="20" w:right="-56"/>
                  <w:jc w:val="left"/>
                  <w:rPr>
                    <w:rFonts w:ascii="Calibri" w:hAnsi="Calibri" w:cs="Calibri" w:eastAsia="Calibri"/>
                    <w:sz w:val="24"/>
                    <w:szCs w:val="24"/>
                  </w:rPr>
                </w:pPr>
                <w:rPr/>
                <w:r>
                  <w:rPr>
                    <w:rFonts w:ascii="Calibri" w:hAnsi="Calibri" w:cs="Calibri" w:eastAsia="Calibri"/>
                    <w:sz w:val="24"/>
                    <w:szCs w:val="24"/>
                    <w:color w:val="313030"/>
                    <w:spacing w:val="0"/>
                    <w:w w:val="100"/>
                    <w:position w:val="1"/>
                  </w:rPr>
                  <w:t>e:</w:t>
                </w:r>
                <w:r>
                  <w:rPr>
                    <w:rFonts w:ascii="Calibri" w:hAnsi="Calibri" w:cs="Calibri" w:eastAsia="Calibri"/>
                    <w:sz w:val="24"/>
                    <w:szCs w:val="24"/>
                    <w:color w:val="313030"/>
                    <w:spacing w:val="0"/>
                    <w:w w:val="100"/>
                    <w:position w:val="1"/>
                  </w:rPr>
                  <w:t> </w:t>
                </w:r>
                <w:hyperlink r:id="rId3"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2"/>
                      <w:w w:val="100"/>
                      <w:position w:val="1"/>
                    </w:rPr>
                    <w:t>i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3"/>
                      <w:w w:val="100"/>
                      <w:position w:val="1"/>
                    </w:rPr>
                    <w:t>n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1"/>
                      <w:w w:val="100"/>
                      <w:position w:val="1"/>
                    </w:rPr>
                    <w:t>f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2"/>
                      <w:w w:val="100"/>
                      <w:position w:val="1"/>
                    </w:rPr>
                    <w:t>o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1"/>
                      <w:w w:val="100"/>
                      <w:position w:val="1"/>
                    </w:rPr>
                    <w:t>@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0"/>
                      <w:w w:val="100"/>
                      <w:position w:val="1"/>
                    </w:rPr>
                    <w:t>m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0"/>
                      <w:w w:val="100"/>
                      <w:position w:val="1"/>
                    </w:rPr>
                    <w:t>a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2"/>
                      <w:w w:val="100"/>
                      <w:position w:val="1"/>
                    </w:rPr>
                    <w:t>r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3"/>
                      <w:w w:val="100"/>
                      <w:position w:val="1"/>
                    </w:rPr>
                    <w:t>i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0"/>
                      <w:w w:val="100"/>
                      <w:position w:val="1"/>
                    </w:rPr>
                    <w:t>a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1"/>
                      <w:w w:val="100"/>
                      <w:position w:val="1"/>
                    </w:rPr>
                    <w:t>d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1"/>
                      <w:w w:val="100"/>
                      <w:position w:val="1"/>
                    </w:rPr>
                    <w:t>b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2"/>
                      <w:w w:val="100"/>
                      <w:position w:val="1"/>
                    </w:rPr>
                    <w:t>.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1"/>
                      <w:w w:val="100"/>
                      <w:position w:val="1"/>
                    </w:rPr>
                    <w:t>c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-2"/>
                      <w:w w:val="100"/>
                      <w:position w:val="1"/>
                    </w:rPr>
                    <w:t>o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313030"/>
                      <w:spacing w:val="0"/>
                      <w:w w:val="100"/>
                      <w:position w:val="1"/>
                    </w:rPr>
                    <w:t>m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000000"/>
                      <w:spacing w:val="0"/>
                      <w:w w:val="100"/>
                      <w:position w:val="0"/>
                    </w:rPr>
                  </w:r>
                </w:hyperlink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info@mariadb.com" TargetMode="External"/><Relationship Id="rId7" Type="http://schemas.openxmlformats.org/officeDocument/2006/relationships/hyperlink" Target="http://en.wikipedia.org/wiki/High_availability" TargetMode="External"/><Relationship Id="rId8" Type="http://schemas.openxmlformats.org/officeDocument/2006/relationships/hyperlink" Target="http://en.wikipedia.org/wiki/High_availability" TargetMode="External"/><Relationship Id="rId9" Type="http://schemas.openxmlformats.org/officeDocument/2006/relationships/image" Target="media/image2.png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jp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mariadb.com/" TargetMode="Externa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www.mariadb.com/" TargetMode="External"/><Relationship Id="rId3" Type="http://schemas.openxmlformats.org/officeDocument/2006/relationships/hyperlink" Target="mailto:info@mariadb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2014-11-19T10:41:49Z</dcterms:created>
  <dcterms:modified xsi:type="dcterms:W3CDTF">2014-11-19T10:41:49Z</dcterms:modified>
</cp:coreProperties>
</file>